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656" w:tblpY="7102"/>
        <w:tblOverlap w:val="never"/>
        <w:tblW w:w="29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251"/>
        <w:gridCol w:w="1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061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rightChars="0"/>
              <w:jc w:val="distribute"/>
              <w:textAlignment w:val="auto"/>
              <w:outlineLvl w:val="9"/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出生年月</w:t>
            </w:r>
          </w:p>
        </w:tc>
        <w:tc>
          <w:tcPr>
            <w:tcW w:w="251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：</w:t>
            </w:r>
          </w:p>
        </w:tc>
        <w:tc>
          <w:tcPr>
            <w:tcW w:w="1595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199</w:t>
            </w:r>
            <w:r>
              <w:rPr>
                <w:rFonts w:hint="eastAsia" w:ascii="Times New Roman" w:hAnsi="Times New Roman" w:eastAsia="黑体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5-09-27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061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rightChars="0"/>
              <w:jc w:val="distribute"/>
              <w:textAlignment w:val="auto"/>
              <w:outlineLvl w:val="9"/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手机号码</w:t>
            </w:r>
          </w:p>
        </w:tc>
        <w:tc>
          <w:tcPr>
            <w:tcW w:w="251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：</w:t>
            </w:r>
          </w:p>
        </w:tc>
        <w:tc>
          <w:tcPr>
            <w:tcW w:w="1595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ascii="Times New Roman" w:hAnsi="Times New Roman" w:eastAsia="黑体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8582458927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061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黑体" w:cs="Times New Roman"/>
                <w:b/>
                <w:bCs/>
                <w:i/>
                <w:iCs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Q</w:t>
            </w:r>
            <w:r>
              <w:rPr>
                <w:rFonts w:hint="eastAsia" w:ascii="Times New Roman" w:hAnsi="Times New Roman" w:eastAsia="黑体" w:cs="Times New Roman"/>
                <w:b/>
                <w:bCs/>
                <w:i/>
                <w:iCs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b/>
                <w:bCs/>
                <w:i/>
                <w:iCs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Q</w:t>
            </w:r>
          </w:p>
        </w:tc>
        <w:tc>
          <w:tcPr>
            <w:tcW w:w="251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：</w:t>
            </w:r>
          </w:p>
        </w:tc>
        <w:tc>
          <w:tcPr>
            <w:tcW w:w="1595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1591654256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061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rightChars="0"/>
              <w:jc w:val="distribute"/>
              <w:textAlignment w:val="auto"/>
              <w:outlineLvl w:val="9"/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电子邮件</w:t>
            </w:r>
          </w:p>
        </w:tc>
        <w:tc>
          <w:tcPr>
            <w:tcW w:w="251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：</w:t>
            </w:r>
          </w:p>
        </w:tc>
        <w:tc>
          <w:tcPr>
            <w:tcW w:w="1595" w:type="dxa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Times New Roman" w:hAnsi="Times New Roman" w:eastAsia="黑体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1591654256@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Times New Roman" w:hAnsi="Times New Roman" w:eastAsia="黑体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qq.com</w:t>
            </w:r>
          </w:p>
        </w:tc>
      </w:tr>
    </w:tbl>
    <w:p>
      <w:pPr>
        <w:rPr>
          <w:rFonts w:cs="Times New Roman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-954405</wp:posOffset>
                </wp:positionH>
                <wp:positionV relativeFrom="paragraph">
                  <wp:posOffset>7245350</wp:posOffset>
                </wp:positionV>
                <wp:extent cx="2102485" cy="1667510"/>
                <wp:effectExtent l="0" t="0" r="0" b="0"/>
                <wp:wrapNone/>
                <wp:docPr id="44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485" cy="166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val="en-US" w:eastAsia="zh-CN"/>
                              </w:rPr>
                              <w:t>动手能力强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val="en-US" w:eastAsia="zh-CN"/>
                              </w:rPr>
                              <w:t>钻研精神，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kern w:val="24"/>
                              </w:rPr>
                              <w:t>有进取心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kern w:val="24"/>
                              </w:rPr>
                              <w:t>能吃苦耐劳，敬业认真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kern w:val="24"/>
                              </w:rPr>
                              <w:t>适应能力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eastAsia="zh-CN"/>
                              </w:rPr>
                              <w:t>较强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-75.15pt;margin-top:570.5pt;height:131.3pt;width:165.55pt;z-index:251679744;mso-width-relative:page;mso-height-relative:page;" filled="f" stroked="f" coordsize="21600,21600" o:gfxdata="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t8x3zdAAAADgEAAA8AAAAAAAAAAQAgAAAAIgAA&#10;AGRycy9kb3ducmV2LnhtbFBLAQIUABQAAAAIAIdO4kBp5pX9kQEAAP8CAAAOAAAAAAAAAAEAIAAA&#10;ACw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val="en-US" w:eastAsia="zh-CN"/>
                        </w:rPr>
                        <w:t>动手能力强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val="en-US" w:eastAsia="zh-CN"/>
                        </w:rPr>
                        <w:t>钻研精神，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kern w:val="24"/>
                        </w:rPr>
                        <w:t>有进取心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kern w:val="24"/>
                        </w:rPr>
                        <w:t>能吃苦耐劳，敬业认真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kern w:val="24"/>
                        </w:rPr>
                        <w:t>适应能力</w:t>
                      </w:r>
                      <w:r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eastAsia="zh-CN"/>
                        </w:rPr>
                        <w:t>较强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eastAsia="zh-CN"/>
                        </w:rPr>
                      </w:pP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-983615</wp:posOffset>
                </wp:positionH>
                <wp:positionV relativeFrom="paragraph">
                  <wp:posOffset>6713855</wp:posOffset>
                </wp:positionV>
                <wp:extent cx="1726565" cy="457200"/>
                <wp:effectExtent l="0" t="0" r="0" b="0"/>
                <wp:wrapNone/>
                <wp:docPr id="17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457200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36"/>
                                <w:szCs w:val="36"/>
                              </w:rPr>
                              <w:t>自我评价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-77.45pt;margin-top:528.65pt;height:36pt;width:135.95pt;z-index:251652096;v-text-anchor:middle;mso-width-relative:page;mso-height-relative:page;" filled="f" stroked="f" coordsize="21600,21600" o:gfxdata="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ICXcYtsAAAAOAQAADwAAAAAAAAAB&#10;ACAAAAAiAAAAZHJzL2Rvd25yZXYueG1sUEsBAhQAFAAAAAgAh07iQFu8EiObAQAADAMAAA4AAAAA&#10;AAAAAQAgAAAAKgEAAGRycy9lMm9Eb2MueG1sUEsFBgAAAAAGAAYAWQEAADcFAAAAAA==&#10;">
                <v:fill on="f" focussize="0,0"/>
                <v:stroke on="f" weight="4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楷体" w:hAnsi="楷体" w:eastAsia="楷体" w:cs="楷体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FFFFFF"/>
                          <w:spacing w:val="60"/>
                          <w:kern w:val="24"/>
                          <w:sz w:val="36"/>
                          <w:szCs w:val="36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6806565</wp:posOffset>
                </wp:positionV>
                <wp:extent cx="2180590" cy="346710"/>
                <wp:effectExtent l="79375" t="0" r="26035" b="34290"/>
                <wp:wrapNone/>
                <wp:docPr id="11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57150">
                          <a:noFill/>
                        </a:ln>
                        <a:effectLst>
                          <a:outerShdw dist="38100" dir="9599988" sx="103999" sy="103999" algn="ctr" rotWithShape="0">
                            <a:srgbClr val="000000">
                              <a:alpha val="59999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-75.5pt;margin-top:535.95pt;height:27.3pt;width:171.7pt;z-index:251645952;v-text-anchor:middle;mso-width-relative:page;mso-height-relative:page;" fillcolor="#ED7D31" filled="t" stroked="f" coordsize="21600,21600" o:gfxdata="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yjWBrbAAAADgEAAA8AAAAAAAAAAQAgAAAAIgAAAGRycy9k&#10;b3ducmV2LnhtbFBLAQIUABQAAAAIAIdO4kAHYPtQ/wEAAOgDAAAOAAAAAAAAAAEAIAAAACoBAABk&#10;cnMvZTJvRG9jLnhtbFBLBQYAAAAABgAGAFkBAACbBQAAAAA=&#10;">
                <v:fill on="t" focussize="0,0"/>
                <v:stroke on="f" weight="4.5pt"/>
                <v:imagedata o:title=""/>
                <o:lock v:ext="edit" aspectratio="f"/>
                <v:shadow on="t" type="perspective" color="#000000" opacity="39320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6699885</wp:posOffset>
                </wp:positionV>
                <wp:extent cx="142240" cy="106680"/>
                <wp:effectExtent l="0" t="0" r="10160" b="7620"/>
                <wp:wrapNone/>
                <wp:docPr id="14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0668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C00000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等腰三角形 12" o:spid="_x0000_s1026" o:spt="5" type="#_x0000_t5" style="position:absolute;left:0pt;margin-left:84.7pt;margin-top:527.55pt;height:8.4pt;width:11.2pt;z-index:251649024;v-text-anchor:middle;mso-width-relative:page;mso-height-relative:page;" fillcolor="#C00000" filled="t" stroked="f" coordsize="21600,21600" o:gfxdata="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miXwP2wAAAA0BAAAPAAAAAAAAAAEAIAAAACIA&#10;AABkcnMvZG93bnJldi54bWxQSwECFAAUAAAACACHTuJA9CBxCc0BAABeAwAADgAAAAAAAAABACAA&#10;AAAqAQAAZHJzL2Uyb0RvYy54bWxQSwUGAAAAAAYABgBZAQAAaQUAAAAA&#10;" adj="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8625840</wp:posOffset>
                </wp:positionV>
                <wp:extent cx="4860290" cy="548640"/>
                <wp:effectExtent l="0" t="0" r="0" b="0"/>
                <wp:wrapNone/>
                <wp:docPr id="42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9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2014.09-2015.07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武术协会会员 排球协会会员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参加比赛获得 绵职“梦想杯”四川省高校双节棍交流赛团体套路第三名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2015.09-2016.07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武术协会双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节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棍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  <w:u w:val="single"/>
                              </w:rPr>
                              <w:t>棍法教练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2015年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国防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“梦飞扬，更青春”迎新晚会双节棍节目负责人，获得最佳表演奖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124.8pt;margin-top:679.2pt;height:43.2pt;width:382.7pt;z-index:251677696;mso-width-relative:page;mso-height-relative:page;" filled="f" stroked="f" coordsize="21600,21600" o:gfxdata="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5Z4se3AAAAA4BAAAPAAAAAAAA&#10;AAEAIAAAACIAAABkcnMvZG93bnJldi54bWxQSwECFAAUAAAACACHTuJAvv+EHZwBAAAYAwAADgAA&#10;AAAAAAABACAAAAAr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2014.09-2015.07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 xml:space="preserve"> 武术协会会员 排球协会会员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 xml:space="preserve">  参加比赛获得 绵职“梦想杯”四川省高校双节棍交流赛团体套路第三名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2015.09-2016.07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 xml:space="preserve"> 武术协会双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节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棍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  <w:u w:val="single"/>
                        </w:rPr>
                        <w:t>棍法教练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 xml:space="preserve">  2015年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国防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“梦飞扬，更青春”迎新晚会双节棍节目负责人，获得最佳表演奖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7401560</wp:posOffset>
                </wp:positionV>
                <wp:extent cx="4860290" cy="941070"/>
                <wp:effectExtent l="0" t="0" r="0" b="0"/>
                <wp:wrapNone/>
                <wp:docPr id="40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90" cy="941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1.熟练使用office系列办公软件，如Word、Excel、power point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2.对Photoshop、Premiere、After Effact熟悉，能对图片和视频做初步处理合成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3.通过国家计算机二级、三级对计算机编程和网络技术有深入的掌握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124.75pt;margin-top:582.8pt;height:74.1pt;width:382.7pt;z-index:251675648;mso-width-relative:page;mso-height-relative:page;" filled="f" stroked="f" coordsize="21600,21600" o:gfxdata="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CCfcneAAAADgEAAA8AAAAAAAAAAQAgAAAAIgAAAGRy&#10;cy9kb3ducmV2LnhtbFBLAQIUABQAAAAIAIdO4kDpFK6hjQEAAP4CAAAOAAAAAAAAAAEAIAAAAC0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1.熟练使用office系列办公软件，如Word、Excel、power point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2.对Photoshop、Premiere、After Effact熟悉，能对图片和视频做初步处理合成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3.通过国家计算机二级、三级对计算机编程和网络技术有深入的掌握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2686050</wp:posOffset>
                </wp:positionV>
                <wp:extent cx="4860290" cy="2148840"/>
                <wp:effectExtent l="0" t="0" r="0" b="0"/>
                <wp:wrapNone/>
                <wp:docPr id="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90" cy="214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5.11 四川绵阳 长虹电子控股集团有限公司实习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6.05 四川绵阳 中国工程物理研究院二所课程实习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2017.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07 四川广元 中核四川环保工程有限责任公司专业实习</w:t>
                            </w:r>
                          </w:p>
                        </w:txbxContent>
                      </wps:txbx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08.5pt;margin-top:211.5pt;height:169.2pt;width:382.7pt;z-index:251674624;v-text-anchor:middle;mso-width-relative:page;mso-height-relative:page;" filled="f" stroked="f" coordsize="21600,21600" o:gfxdata="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9oP7xNoAAAALAQAADwAAAAAAAAAB&#10;ACAAAAAiAAAAZHJzL2Rvd25yZXYueG1sUEsBAhQAFAAAAAgAh07iQJaChpucAQAAKAMAAA4AAAAA&#10;AAAAAQAgAAAAK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5.11 四川绵阳 长虹电子控股集团有限公司实习</w:t>
                      </w:r>
                    </w:p>
                    <w:p>
                      <w:pPr>
                        <w:spacing w:line="360" w:lineRule="exac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6.05 四川绵阳 中国工程物理研究院二所课程实习</w:t>
                      </w:r>
                    </w:p>
                    <w:p>
                      <w:pPr>
                        <w:spacing w:line="360" w:lineRule="exac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2017.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07 四川广元 中核四川环保工程有限责任公司专业实习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-972185</wp:posOffset>
                </wp:positionH>
                <wp:positionV relativeFrom="paragraph">
                  <wp:posOffset>3998595</wp:posOffset>
                </wp:positionV>
                <wp:extent cx="157480" cy="157480"/>
                <wp:effectExtent l="0" t="0" r="13970" b="13970"/>
                <wp:wrapNone/>
                <wp:docPr id="5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custGeom>
                          <a:avLst/>
                          <a:gdLst>
                            <a:gd name="G0" fmla="+- 0 0 0"/>
                            <a:gd name="G1" fmla="+- 0 0 0"/>
                            <a:gd name="G2" fmla="+- 0 0 0"/>
                            <a:gd name="G3" fmla="+- 10800 0 0"/>
                            <a:gd name="G4" fmla="+- 0 0 0"/>
                            <a:gd name="T0" fmla="*/ 360 60000 1"/>
                            <a:gd name="T1" fmla="*/ 0 60000 1"/>
                            <a:gd name="T2" fmla="+- T0 0 T1"/>
                            <a:gd name="G5" fmla="+- G2 T2 0"/>
                            <a:gd name="G6" fmla="?: G2 G2 G5"/>
                            <a:gd name="G7" fmla="+- 0 0 G6"/>
                            <a:gd name="G8" fmla="+- 0 0 0"/>
                            <a:gd name="G9" fmla="+- 0 0 0"/>
                            <a:gd name="G10" fmla="+- 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0 0"/>
                            <a:gd name="G29" fmla="sin 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0"/>
                            <a:gd name="G36" fmla="sin G34 0"/>
                            <a:gd name="G37" fmla="pin 0 0 0"/>
                            <a:gd name="T3" fmla="*/ 180 60000 1"/>
                            <a:gd name="T4" fmla="*/ 0 60000 1"/>
                            <a:gd name="T5" fmla="+- T3 0 T4"/>
                            <a:gd name="G38" fmla="+- G37 T5 0"/>
                            <a:gd name="G39" fmla="?: G2 G37 G38"/>
                            <a:gd name="G40" fmla="cos 10800 G39"/>
                            <a:gd name="G41" fmla="sin 10800 G39"/>
                            <a:gd name="G42" fmla="cos 0 G39"/>
                            <a:gd name="G43" fmla="sin 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xL" fmla="*/ 3163 w 577593"/>
                            <a:gd name="txT" fmla="*/ 3163 h 577592"/>
                            <a:gd name="txR" fmla="*/ 18437 w 577593"/>
                            <a:gd name="txB" fmla="*/ 18437 h 577592"/>
                          </a:gdLst>
                          <a:ahLst/>
                          <a:cxnLst>
                            <a:cxn ang="0">
                              <a:pos x="G44" y="G45"/>
                            </a:cxn>
                            <a:cxn ang="0">
                              <a:pos x="G48" y="G49"/>
                            </a:cxn>
                            <a:cxn ang="0">
                              <a:pos x="G46" y="G47"/>
                            </a:cxn>
                            <a:cxn ang="0">
                              <a:pos x="G17" y="G18"/>
                            </a:cxn>
                            <a:cxn ang="0">
                              <a:pos x="G24" y="G25"/>
                            </a:cxn>
                            <a:cxn ang="0">
                              <a:pos x="G15" y="G16"/>
                            </a:cxn>
                          </a:cxnLst>
                          <a:rect l="txL" t="txT" r="txR" b="tx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自选图形 31" o:spid="_x0000_s1026" o:spt="100" style="position:absolute;left:0pt;margin-left:-76.55pt;margin-top:314.85pt;height:12.4pt;width:12.4pt;z-index:251639808;v-text-anchor:middle;mso-width-relative:page;mso-height-relative:page;" fillcolor="#FFFFFF" filled="t" stroked="f" coordsize="577593,577592" o:gfxdata="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path o:connectlocs="0,10800;16200,10800;10800,10800;24300,10800;16200,18900;8100,10800" o:connectangles="0,0,0,0,0,0"/>
                <v:fill on="t" focussize="0,0"/>
                <v:stroke on="f" weight="0.2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3862070</wp:posOffset>
                </wp:positionV>
                <wp:extent cx="4859020" cy="1005840"/>
                <wp:effectExtent l="0" t="0" r="0" b="0"/>
                <wp:wrapNone/>
                <wp:docPr id="41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020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2014.09-2015.07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大一 学院团委组织部 干事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团校优秀学员，“五四评优”优秀团员，手语操兼大赛先进个人，迎新暨颁奖晚会积极工作者，西南科技大学校运会先进个人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2015.09-2016.07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大二 学院团委组织部 副部长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校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五四评优 校级优秀团学干部（2%）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校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团情大交流之“趣味定向越野”大赛 第三名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学院2015综合测评体育优秀奖，第九届129环校跑 第一名，手语操比赛优秀组织奖，迎新晚会最佳表演奖，中级团校优秀组织奖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2016.09-2017.07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大三 学院团委 书记助理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校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优秀学生干部（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%），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校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体育优秀奖（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%），节能减排大赛校级一等奖，核+X科普大赛一等奖，五四评优校级优秀团学干部（1%）国防科技学院艺术特长奖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科技创新奖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道德风尚奖，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校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运动会学生组拔河第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五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名，西昌邛海湿地国际马拉松赛成绩证书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四川生态文明促进会2017年大学生环保知识竞赛优秀奖，中级团校优秀组织奖，学院十周年晚会优秀组织奖等奖项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107.6pt;margin-top:304.1pt;height:79.2pt;width:382.6pt;z-index:251676672;mso-width-relative:page;mso-height-relative:page;" filled="f" stroked="f" coordsize="21600,21600" o:gfxdata="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cIKPXaAAAACwEAAA8AAAAAAAAA&#10;AQAgAAAAIgAAAGRycy9kb3ducmV2LnhtbFBLAQIUABQAAAAIAIdO4kA3UulFnQEAABkDAAAOAAAA&#10;AAAAAAEAIAAAACk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2014.09-2015.07 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大一 学院团委组织部 干事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团校优秀学员，“五四评优”优秀团员，手语操兼大赛先进个人，迎新暨颁奖晚会积极工作者，西南科技大学校运会先进个人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2015.09-2016.07 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大二 学院团委组织部 副部长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校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五四评优 校级优秀团学干部（2%）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校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团情大交流之“趣味定向越野”大赛 第三名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学院2015综合测评体育优秀奖，第九届129环校跑 第一名，手语操比赛优秀组织奖，迎新晚会最佳表演奖，中级团校优秀组织奖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2016.09-2017.07 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大三 学院团委 书记助理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校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优秀学生干部（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1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%），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校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体育优秀奖（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1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%），节能减排大赛校级一等奖，核+X科普大赛一等奖，五四评优校级优秀团学干部（1%）国防科技学院艺术特长奖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科技创新奖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道德风尚奖，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校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运动会学生组拔河第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五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名，西昌邛海湿地国际马拉松赛成绩证书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</w:rPr>
                        <w:t>四川生态文明促进会2017年大学生环保知识竞赛优秀奖，中级团校优秀组织奖，学院十周年晚会优秀组织奖等奖项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3559175</wp:posOffset>
                </wp:positionV>
                <wp:extent cx="1983105" cy="295910"/>
                <wp:effectExtent l="0" t="0" r="0" b="0"/>
                <wp:wrapNone/>
                <wp:docPr id="28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校内活动 </w:t>
                            </w:r>
                            <w:r>
                              <w:rPr>
                                <w:rFonts w:hint="eastAsia" w:ascii="Times New Roman" w:hAnsi="Times New Roman" w:eastAsia="楷体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i/>
                                <w:i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Practice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24.55pt;margin-top:280.25pt;height:23.3pt;width:156.15pt;z-index:251663360;mso-width-relative:page;mso-height-relative:page;" filled="f" stroked="f" coordsize="21600,21600" o:gfxdata="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DA+nn9gAAAALAQAADwAAAAAAAAABACAA&#10;AAAiAAAAZHJzL2Rvd25yZXYueG1sUEsBAhQAFAAAAAgAh07iQCdM+t2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校内活动 </w:t>
                      </w:r>
                      <w:r>
                        <w:rPr>
                          <w:rFonts w:hint="eastAsia" w:ascii="Times New Roman" w:hAnsi="Times New Roman" w:eastAsia="楷体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i/>
                          <w:iCs/>
                          <w:color w:val="FFFFFF"/>
                          <w:kern w:val="24"/>
                          <w:sz w:val="28"/>
                          <w:szCs w:val="28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3593465</wp:posOffset>
                </wp:positionV>
                <wp:extent cx="227330" cy="259080"/>
                <wp:effectExtent l="40640" t="0" r="17780" b="26670"/>
                <wp:wrapNone/>
                <wp:docPr id="27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1"/>
                          </a:avLst>
                        </a:prstGeom>
                        <a:solidFill>
                          <a:srgbClr val="C00000"/>
                        </a:solidFill>
                        <a:ln w="57150">
                          <a:noFill/>
                        </a:ln>
                        <a:effectLst>
                          <a:outerShdw dist="38100" dir="9599988" sx="103999" sy="103999" algn="ctr" rotWithShape="0">
                            <a:srgbClr val="000000">
                              <a:alpha val="59999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平行四边形 38" o:spid="_x0000_s1026" o:spt="7" type="#_x0000_t7" style="position:absolute;left:0pt;margin-left:272.4pt;margin-top:282.95pt;height:20.4pt;width:17.9pt;z-index:251662336;v-text-anchor:middle;mso-width-relative:page;mso-height-relative:page;" fillcolor="#C00000" filled="t" stroked="f" coordsize="21600,21600" o:gfxdata="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bnSYNkAAAALAQAADwAAAAAAAAABACAAAAAiAAAAZHJzL2Rvd25yZXYueG1sUEsBAhQAFAAAAAgA&#10;h07iQOTFFOskAgAAJgQAAA4AAAAAAAAAAQAgAAAAKAEAAGRycy9lMm9Eb2MueG1sUEsFBgAAAAAG&#10;AAYAWQEAAL4FAAAAAA==&#10;" adj="13498">
                <v:fill on="t" focussize="0,0"/>
                <v:stroke on="f" weight="4.5pt"/>
                <v:imagedata o:title=""/>
                <o:lock v:ext="edit" aspectratio="f"/>
                <v:shadow on="t" type="perspective" color="#000000" opacity="39320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3585845</wp:posOffset>
                </wp:positionV>
                <wp:extent cx="227330" cy="259080"/>
                <wp:effectExtent l="0" t="0" r="20320" b="26670"/>
                <wp:wrapNone/>
                <wp:docPr id="29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1"/>
                          </a:avLst>
                        </a:prstGeom>
                        <a:solidFill>
                          <a:srgbClr val="C00000"/>
                        </a:solidFill>
                        <a:ln w="57150">
                          <a:noFill/>
                        </a:ln>
                        <a:effectLst>
                          <a:outerShdw dist="25400" dir="4200030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平行四边形 40" o:spid="_x0000_s1026" o:spt="7" type="#_x0000_t7" style="position:absolute;left:0pt;margin-left:112.3pt;margin-top:282.35pt;height:20.4pt;width:17.9pt;z-index:251664384;v-text-anchor:middle;mso-width-relative:page;mso-height-relative:page;" fillcolor="#C00000" filled="t" stroked="f" coordsize="21600,21600" o:gfxdata="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+54Hl9kAAAALAQAADwAAAAAAAAABACAAAAAiAAAAZHJzL2Rvd25yZXYueG1sUEsBAhQAFAAAAAgA&#10;h07iQEqE25skAgAAJgQAAA4AAAAAAAAAAQAgAAAAKAEAAGRycy9lMm9Eb2MueG1sUEsFBgAAAAAG&#10;AAYAWQEAAL4FAAAAAA==&#10;" adj="13498">
                <v:fill on="t" focussize="0,0"/>
                <v:stroke on="f" weight="4.5pt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3585845</wp:posOffset>
                </wp:positionV>
                <wp:extent cx="4705985" cy="259080"/>
                <wp:effectExtent l="14605" t="0" r="41910" b="26670"/>
                <wp:wrapNone/>
                <wp:docPr id="26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0500" y="259227"/>
                            </a:cxn>
                            <a:cxn ang="0">
                              <a:pos x="4706166" y="259227"/>
                            </a:cxn>
                            <a:cxn ang="0">
                              <a:pos x="4706166" y="175454"/>
                            </a:cxn>
                            <a:cxn ang="0">
                              <a:pos x="2174509" y="175454"/>
                            </a:cxn>
                            <a:cxn ang="0">
                              <a:pos x="2074395" y="0"/>
                            </a:cxn>
                            <a:cxn ang="0">
                              <a:pos x="2072541" y="0"/>
                            </a:cxn>
                            <a:cxn ang="0">
                              <a:pos x="1770500" y="0"/>
                            </a:cxn>
                            <a:cxn ang="0">
                              <a:pos x="1072974" y="0"/>
                            </a:cxn>
                            <a:cxn ang="0">
                              <a:pos x="553284" y="0"/>
                            </a:cxn>
                            <a:cxn ang="0">
                              <a:pos x="0" y="0"/>
                            </a:cxn>
                            <a:cxn ang="0">
                              <a:pos x="142199" y="258864"/>
                            </a:cxn>
                            <a:cxn ang="0">
                              <a:pos x="415543" y="258864"/>
                            </a:cxn>
                            <a:cxn ang="0">
                              <a:pos x="1072974" y="258864"/>
                            </a:cxn>
                            <a:cxn ang="0">
                              <a:pos x="1770500" y="258864"/>
                            </a:cxn>
                          </a:cxnLst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lnTo>
                                <a:pt x="1770532" y="2592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7D31"/>
                        </a:solidFill>
                        <a:ln w="57150">
                          <a:noFill/>
                        </a:ln>
                        <a:effectLst>
                          <a:outerShdw dist="25400" dir="4200030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37" o:spid="_x0000_s1026" o:spt="100" style="position:absolute;left:0pt;flip:y;margin-left:121.5pt;margin-top:282.35pt;height:20.4pt;width:370.55pt;z-index:251661312;v-text-anchor:middle;mso-width-relative:page;mso-height-relative:page;" fillcolor="#ED7D31" filled="t" stroked="f" coordsize="4706252,259229" o:gfxdata="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CgnIwf2AAAAAsBAAAPAAAAAAAAAAEAIAAAACIA&#10;AABkcnMvZG93bnJldi54bWxQSwECFAAUAAAACACHTuJA55VU5l8DAADNCQAADgAAAAAAAAABACAA&#10;AAAnAQAAZHJzL2Uyb0RvYy54bWxQSwUGAAAAAAYABgBZAQAA+AYAAAAA&#10;" path="m1770532,259229l4706252,259229,4706252,175455,2174549,175455,2074433,0,2072579,0,1770532,0,1072994,0,553294,0,0,0,142202,258866,415551,258866,1072994,258866,1770532,258866,1770532,259229xe">
                <v:path o:connectlocs="1770500,259227;4706166,259227;4706166,175454;2174509,175454;2074395,0;2072541,0;1770500,0;1072974,0;553284,0;0,0;142199,258864;415543,258864;1072974,258864;1770500,258864" o:connectangles="0,0,0,0,0,0,0,0,0,0,0,0,0,0"/>
                <v:fill on="t" focussize="0,0"/>
                <v:stroke on="f" weight="4.5pt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drawing>
          <wp:anchor distT="0" distB="0" distL="114300" distR="114300" simplePos="0" relativeHeight="251634688" behindDoc="1" locked="0" layoutInCell="1" allowOverlap="1">
            <wp:simplePos x="0" y="0"/>
            <wp:positionH relativeFrom="page">
              <wp:posOffset>40005</wp:posOffset>
            </wp:positionH>
            <wp:positionV relativeFrom="paragraph">
              <wp:posOffset>-979170</wp:posOffset>
            </wp:positionV>
            <wp:extent cx="7546975" cy="10858500"/>
            <wp:effectExtent l="0" t="0" r="12065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85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2399030</wp:posOffset>
                </wp:positionV>
                <wp:extent cx="227330" cy="259080"/>
                <wp:effectExtent l="0" t="0" r="20320" b="26670"/>
                <wp:wrapNone/>
                <wp:docPr id="25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1"/>
                          </a:avLst>
                        </a:prstGeom>
                        <a:solidFill>
                          <a:srgbClr val="C00000"/>
                        </a:solidFill>
                        <a:ln w="57150">
                          <a:noFill/>
                        </a:ln>
                        <a:effectLst>
                          <a:outerShdw dist="25400" dir="4200030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平行四边形 44" o:spid="_x0000_s1026" o:spt="7" type="#_x0000_t7" style="position:absolute;left:0pt;margin-left:112.3pt;margin-top:188.9pt;height:20.4pt;width:17.9pt;z-index:251660288;v-text-anchor:middle;mso-width-relative:page;mso-height-relative:page;" fillcolor="#C00000" filled="t" stroked="f" coordsize="21600,21600" o:gfxdata="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76Bo3ZAAAACwEAAA8AAAAAAAAAAQAgAAAAIgAAAGRycy9kb3ducmV2LnhtbFBLAQIUABQAAAAI&#10;AIdO4kAiQWl3JQIAACYEAAAOAAAAAAAAAAEAIAAAACgBAABkcnMvZTJvRG9jLnhtbFBLBQYAAAAA&#10;BgAGAFkBAAC/BQAAAAA=&#10;" adj="13498">
                <v:fill on="t" focussize="0,0"/>
                <v:stroke on="f" weight="4.5pt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2399030</wp:posOffset>
                </wp:positionV>
                <wp:extent cx="227330" cy="259080"/>
                <wp:effectExtent l="40640" t="0" r="17780" b="26670"/>
                <wp:wrapNone/>
                <wp:docPr id="23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1"/>
                          </a:avLst>
                        </a:prstGeom>
                        <a:solidFill>
                          <a:srgbClr val="C00000"/>
                        </a:solidFill>
                        <a:ln w="57150">
                          <a:noFill/>
                        </a:ln>
                        <a:effectLst>
                          <a:outerShdw dist="38100" dir="9599988" sx="103999" sy="103999" algn="ctr" rotWithShape="0">
                            <a:srgbClr val="000000">
                              <a:alpha val="59999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平行四边形 42" o:spid="_x0000_s1026" o:spt="7" type="#_x0000_t7" style="position:absolute;left:0pt;margin-left:272.4pt;margin-top:188.9pt;height:20.4pt;width:17.9pt;z-index:251658240;v-text-anchor:middle;mso-width-relative:page;mso-height-relative:page;" fillcolor="#C00000" filled="t" stroked="f" coordsize="21600,21600" o:gfxdata="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u4IkTZAAAACwEAAA8AAAAAAAAAAQAgAAAAIgAAAGRycy9kb3ducmV2LnhtbFBLAQIUABQAAAAI&#10;AIdO4kDpOErWJQIAACYEAAAOAAAAAAAAAAEAIAAAACgBAABkcnMvZTJvRG9jLnhtbFBLBQYAAAAA&#10;BgAGAFkBAAC/BQAAAAA=&#10;" adj="13498">
                <v:fill on="t" focussize="0,0"/>
                <v:stroke on="f" weight="4.5pt"/>
                <v:imagedata o:title=""/>
                <o:lock v:ext="edit" aspectratio="f"/>
                <v:shadow on="t" type="perspective" color="#000000" opacity="39320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2367280</wp:posOffset>
                </wp:positionV>
                <wp:extent cx="2103755" cy="287655"/>
                <wp:effectExtent l="0" t="0" r="0" b="0"/>
                <wp:wrapNone/>
                <wp:docPr id="24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75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i/>
                                <w:i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22.5pt;margin-top:186.4pt;height:22.65pt;width:165.65pt;z-index:251659264;mso-width-relative:page;mso-height-relative:page;" filled="f" stroked="f" coordsize="21600,21600" o:gfxdata="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27BejdkAAAALAQAADwAAAAAAAAAB&#10;ACAAAAAiAAAAZHJzL2Rvd25yZXYueG1sUEsBAhQAFAAAAAgAh07iQCqp2OadAQAADA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实习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经历</w:t>
                      </w:r>
                      <w:r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i/>
                          <w:iCs/>
                          <w:color w:val="FFFFFF"/>
                          <w:kern w:val="24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2390775</wp:posOffset>
                </wp:positionV>
                <wp:extent cx="4705985" cy="259080"/>
                <wp:effectExtent l="14605" t="0" r="41910" b="26670"/>
                <wp:wrapNone/>
                <wp:docPr id="22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0432" y="259080"/>
                            </a:cxn>
                            <a:cxn ang="0">
                              <a:pos x="4705985" y="259080"/>
                            </a:cxn>
                            <a:cxn ang="0">
                              <a:pos x="4705985" y="175354"/>
                            </a:cxn>
                            <a:cxn ang="0">
                              <a:pos x="2174426" y="175354"/>
                            </a:cxn>
                            <a:cxn ang="0">
                              <a:pos x="2074315" y="0"/>
                            </a:cxn>
                            <a:cxn ang="0">
                              <a:pos x="2072461" y="0"/>
                            </a:cxn>
                            <a:cxn ang="0">
                              <a:pos x="1770432" y="0"/>
                            </a:cxn>
                            <a:cxn ang="0">
                              <a:pos x="1072933" y="0"/>
                            </a:cxn>
                            <a:cxn ang="0">
                              <a:pos x="553263" y="0"/>
                            </a:cxn>
                            <a:cxn ang="0">
                              <a:pos x="0" y="0"/>
                            </a:cxn>
                            <a:cxn ang="0">
                              <a:pos x="142194" y="258717"/>
                            </a:cxn>
                            <a:cxn ang="0">
                              <a:pos x="415527" y="258717"/>
                            </a:cxn>
                            <a:cxn ang="0">
                              <a:pos x="1072933" y="258717"/>
                            </a:cxn>
                            <a:cxn ang="0">
                              <a:pos x="1770432" y="258717"/>
                            </a:cxn>
                          </a:cxnLst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lnTo>
                                <a:pt x="1770532" y="2592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7D31"/>
                        </a:solidFill>
                        <a:ln w="57150">
                          <a:noFill/>
                        </a:ln>
                        <a:effectLst>
                          <a:outerShdw dist="25400" dir="4200030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41" o:spid="_x0000_s1026" o:spt="100" style="position:absolute;left:0pt;flip:y;margin-left:121.5pt;margin-top:188.25pt;height:20.4pt;width:370.55pt;z-index:251657216;v-text-anchor:middle;mso-width-relative:page;mso-height-relative:page;" fillcolor="#ED7D31" filled="t" stroked="f" coordsize="4706252,259229" o:gfxdata="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GIUFfjYAAAACwEAAA8AAAAAAAAAAQAgAAAAIgAAAGRy&#10;cy9kb3ducmV2LnhtbFBLAQIUABQAAAAIAIdO4kBqN48YWwMAAM0JAAAOAAAAAAAAAAEAIAAAACcB&#10;AABkcnMvZTJvRG9jLnhtbFBLBQYAAAAABgAGAFkBAAD0BgAAAAA=&#10;" path="m1770532,259229l4706252,259229,4706252,175455,2174549,175455,2074433,0,2072579,0,1770532,0,1072994,0,553294,0,0,0,142202,258866,415551,258866,1072994,258866,1770532,258866,1770532,259229xe">
                <v:path o:connectlocs="1770432,259080;4705985,259080;4705985,175354;2174426,175354;2074315,0;2072461,0;1770432,0;1072933,0;553263,0;0,0;142194,258717;415527,258717;1072933,258717;1770432,258717" o:connectangles="0,0,0,0,0,0,0,0,0,0,0,0,0,0"/>
                <v:fill on="t" focussize="0,0"/>
                <v:stroke on="f" weight="4.5pt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-7620</wp:posOffset>
                </wp:positionV>
                <wp:extent cx="4857750" cy="2492375"/>
                <wp:effectExtent l="0" t="0" r="0" b="0"/>
                <wp:wrapNone/>
                <wp:docPr id="3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49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2014.09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—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2018.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西南科技大学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核工程与核技术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专业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本科学历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</w:rPr>
                              <w:t>必修课平均绩点：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94D58"/>
                                <w:kern w:val="24"/>
                                <w:sz w:val="28"/>
                                <w:szCs w:val="28"/>
                              </w:rPr>
                              <w:t>3.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94D5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112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</w:rPr>
                              <w:t>班级排名：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94D5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94D58"/>
                                <w:kern w:val="24"/>
                                <w:sz w:val="28"/>
                                <w:szCs w:val="28"/>
                              </w:rPr>
                              <w:t>/26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94D58"/>
                                <w:kern w:val="24"/>
                                <w:sz w:val="22"/>
                                <w:szCs w:val="22"/>
                              </w:rPr>
                              <w:t>专业课程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</w:rPr>
                              <w:t>：核反应堆控制、核工程原理、辐射剂量与防护、核数据获取与处理、核反应堆安全分析、核工程与核技术专业外语、核电子学、原子核物理及辐射探测学、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电动力学、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</w:rPr>
                              <w:t>原子物理与量子力学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</w:rPr>
                              <w:t>复变函数与数理方程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</w:rPr>
                              <w:t>核电厂系统及设备、反应堆热工水力学、核技术应用、电工电子技术、加速器原理、热工基础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、工程流体力学概论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59595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2015.05—2016.04 国防科技学院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核废物处理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重点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实验室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jc w:val="left"/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实验室课题组共同发表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国际会议论文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="360" w:leftChars="0" w:firstLine="402" w:firstLineChars="200"/>
                              <w:jc w:val="left"/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94D58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《Amidoxime Selective Adsorption for Uranyl and Transition Metals》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107.4pt;margin-top:-0.6pt;height:196.25pt;width:382.5pt;z-index:251673600;mso-width-relative:page;mso-height-relative:page;" filled="f" stroked="f" coordsize="21600,21600" o:gfxdata="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YP0yxtsAAAAKAQAADwAAAAAAAAABACAAAAAiAAAAZHJz&#10;L2Rvd25yZXYueG1sUEsBAhQAFAAAAAgAh07iQCdnnxWPAQAA/gIAAA4AAAAAAAAAAQAgAAAAKgEA&#10;AGRycy9lMm9Eb2MueG1sUEsFBgAAAAAGAAYAWQEAAC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</w:rPr>
                        <w:t>2014.09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  <w:lang w:val="en-US" w:eastAsia="zh-CN"/>
                        </w:rPr>
                        <w:t>—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</w:rPr>
                        <w:t>2018.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8"/>
                          <w:szCs w:val="28"/>
                        </w:rPr>
                        <w:t>西南科技大学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8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8"/>
                          <w:szCs w:val="28"/>
                        </w:rPr>
                        <w:t>核工程与核技术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</w:rPr>
                        <w:t>专业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</w:rPr>
                        <w:t>本科学历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</w:rPr>
                        <w:t>必修课平均绩点：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94D58"/>
                          <w:kern w:val="24"/>
                          <w:sz w:val="28"/>
                          <w:szCs w:val="28"/>
                        </w:rPr>
                        <w:t>3.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94D58"/>
                          <w:kern w:val="24"/>
                          <w:sz w:val="28"/>
                          <w:szCs w:val="28"/>
                          <w:lang w:val="en-US" w:eastAsia="zh-CN"/>
                        </w:rPr>
                        <w:t>112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</w:rPr>
                        <w:t>班级排名：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94D58"/>
                          <w:kern w:val="24"/>
                          <w:sz w:val="28"/>
                          <w:szCs w:val="28"/>
                          <w:lang w:val="en-US" w:eastAsia="zh-CN"/>
                        </w:rPr>
                        <w:t>10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94D58"/>
                          <w:kern w:val="24"/>
                          <w:sz w:val="28"/>
                          <w:szCs w:val="28"/>
                        </w:rPr>
                        <w:t>/26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94D58"/>
                          <w:kern w:val="24"/>
                          <w:sz w:val="22"/>
                          <w:szCs w:val="22"/>
                        </w:rPr>
                        <w:t>专业课程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</w:rPr>
                        <w:t>：核反应堆控制、核工程原理、辐射剂量与防护、核数据获取与处理、核反应堆安全分析、核工程与核技术专业外语、核电子学、原子核物理及辐射探测学、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  <w:lang w:eastAsia="zh-CN"/>
                        </w:rPr>
                        <w:t>电动力学、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</w:rPr>
                        <w:t>原子物理与量子力学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</w:rPr>
                        <w:t>复变函数与数理方程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</w:rPr>
                        <w:t>核电厂系统及设备、反应堆热工水力学、核技术应用、电工电子技术、加速器原理、热工基础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  <w:lang w:eastAsia="zh-CN"/>
                        </w:rPr>
                        <w:t>、工程流体力学概论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59595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2015.05—2016.04 国防科技学院 </w:t>
                      </w: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核废物处理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重点</w:t>
                      </w: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实验室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exact"/>
                        <w:jc w:val="left"/>
                        <w:rPr>
                          <w:rFonts w:hint="eastAsia" w:ascii="Times New Roman" w:hAnsi="Times New Roman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  <w:lang w:val="en-US" w:eastAsia="zh-CN"/>
                        </w:rPr>
                        <w:t>实验室课题组共同发表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  <w:lang w:eastAsia="zh-CN"/>
                        </w:rPr>
                        <w:t>国际会议论文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exact"/>
                        <w:ind w:left="360" w:leftChars="0" w:firstLine="402" w:firstLineChars="200"/>
                        <w:jc w:val="left"/>
                        <w:rPr>
                          <w:rFonts w:hint="eastAsia" w:ascii="Times New Roman" w:hAnsi="Times New Roman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94D58"/>
                          <w:kern w:val="24"/>
                          <w:sz w:val="20"/>
                          <w:szCs w:val="20"/>
                          <w:lang w:eastAsia="zh-CN"/>
                        </w:rPr>
                        <w:t>《Amidoxime Selective Adsorption for Uranyl and Transition Metals》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-292100</wp:posOffset>
                </wp:positionV>
                <wp:extent cx="227330" cy="259080"/>
                <wp:effectExtent l="40640" t="0" r="17780" b="26670"/>
                <wp:wrapNone/>
                <wp:docPr id="19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1"/>
                          </a:avLst>
                        </a:prstGeom>
                        <a:solidFill>
                          <a:srgbClr val="C00000"/>
                        </a:solidFill>
                        <a:ln w="57150">
                          <a:noFill/>
                        </a:ln>
                        <a:effectLst>
                          <a:outerShdw dist="38100" dir="9599988" sx="103999" sy="103999" algn="ctr" rotWithShape="0">
                            <a:srgbClr val="000000">
                              <a:alpha val="59999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平行四边形 46" o:spid="_x0000_s1026" o:spt="7" type="#_x0000_t7" style="position:absolute;left:0pt;margin-left:272.4pt;margin-top:-23pt;height:20.4pt;width:17.9pt;z-index:251654144;v-text-anchor:middle;mso-width-relative:page;mso-height-relative:page;" fillcolor="#C00000" filled="t" stroked="f" coordsize="21600,21600" o:gfxdata="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0j66dgAAAAKAQAADwAAAAAAAAABACAAAAAiAAAAZHJzL2Rvd25yZXYueG1sUEsBAhQAFAAAAAgA&#10;h07iQKO3gwslAgAAJgQAAA4AAAAAAAAAAQAgAAAAJwEAAGRycy9lMm9Eb2MueG1sUEsFBgAAAAAG&#10;AAYAWQEAAL4FAAAAAA==&#10;" adj="13498">
                <v:fill on="t" focussize="0,0"/>
                <v:stroke on="f" weight="4.5pt"/>
                <v:imagedata o:title=""/>
                <o:lock v:ext="edit" aspectratio="f"/>
                <v:shadow on="t" type="perspective" color="#000000" opacity="39320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-292100</wp:posOffset>
                </wp:positionV>
                <wp:extent cx="227330" cy="259080"/>
                <wp:effectExtent l="0" t="0" r="20320" b="26670"/>
                <wp:wrapNone/>
                <wp:docPr id="21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1"/>
                          </a:avLst>
                        </a:prstGeom>
                        <a:solidFill>
                          <a:srgbClr val="C00000"/>
                        </a:solidFill>
                        <a:ln w="57150">
                          <a:noFill/>
                        </a:ln>
                        <a:effectLst>
                          <a:outerShdw dist="25400" dir="4200030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平行四边形 48" o:spid="_x0000_s1026" o:spt="7" type="#_x0000_t7" style="position:absolute;left:0pt;margin-left:112.3pt;margin-top:-23pt;height:20.4pt;width:17.9pt;z-index:251656192;v-text-anchor:middle;mso-width-relative:page;mso-height-relative:page;" fillcolor="#C00000" filled="t" stroked="f" coordsize="21600,21600" o:gfxdata="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Y&#10;K5jB2AAAAAoBAAAPAAAAAAAAAAEAIAAAACIAAABkcnMvZG93bnJldi54bWxQSwECFAAUAAAACACH&#10;TuJAEAes9CQCAAAmBAAADgAAAAAAAAABACAAAAAnAQAAZHJzL2Uyb0RvYy54bWxQSwUGAAAAAAYA&#10;BgBZAQAAvQUAAAAA&#10;" adj="13498">
                <v:fill on="t" focussize="0,0"/>
                <v:stroke on="f" weight="4.5pt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-314960</wp:posOffset>
                </wp:positionV>
                <wp:extent cx="2077720" cy="304165"/>
                <wp:effectExtent l="0" t="0" r="0" b="0"/>
                <wp:wrapNone/>
                <wp:docPr id="20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304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教育背景    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i/>
                                <w:i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20.4pt;margin-top:-24.8pt;height:23.95pt;width:163.6pt;z-index:251655168;mso-width-relative:page;mso-height-relative:page;" filled="f" stroked="f" coordsize="21600,21600" o:gfxdata="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rAlFjYAAAACgEAAA8AAAAAAAAAAQAgAAAA&#10;IgAAAGRycy9kb3ducmV2LnhtbFBLAQIUABQAAAAIAIdO4kBaPDj5mQEAAAs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   </w:t>
                      </w:r>
                      <w:r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i/>
                          <w:iCs/>
                          <w:color w:val="FFFFFF"/>
                          <w:kern w:val="24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-300990</wp:posOffset>
                </wp:positionV>
                <wp:extent cx="4705985" cy="259080"/>
                <wp:effectExtent l="14605" t="0" r="41910" b="26670"/>
                <wp:wrapNone/>
                <wp:docPr id="18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0500" y="259227"/>
                            </a:cxn>
                            <a:cxn ang="0">
                              <a:pos x="4706166" y="259227"/>
                            </a:cxn>
                            <a:cxn ang="0">
                              <a:pos x="4706166" y="175454"/>
                            </a:cxn>
                            <a:cxn ang="0">
                              <a:pos x="2174509" y="175454"/>
                            </a:cxn>
                            <a:cxn ang="0">
                              <a:pos x="2074395" y="0"/>
                            </a:cxn>
                            <a:cxn ang="0">
                              <a:pos x="2072541" y="0"/>
                            </a:cxn>
                            <a:cxn ang="0">
                              <a:pos x="1770500" y="0"/>
                            </a:cxn>
                            <a:cxn ang="0">
                              <a:pos x="1072974" y="0"/>
                            </a:cxn>
                            <a:cxn ang="0">
                              <a:pos x="553284" y="0"/>
                            </a:cxn>
                            <a:cxn ang="0">
                              <a:pos x="0" y="0"/>
                            </a:cxn>
                            <a:cxn ang="0">
                              <a:pos x="142199" y="258864"/>
                            </a:cxn>
                            <a:cxn ang="0">
                              <a:pos x="415543" y="258864"/>
                            </a:cxn>
                            <a:cxn ang="0">
                              <a:pos x="1072974" y="258864"/>
                            </a:cxn>
                            <a:cxn ang="0">
                              <a:pos x="1770500" y="258864"/>
                            </a:cxn>
                          </a:cxnLst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lnTo>
                                <a:pt x="1770532" y="2592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7D31"/>
                        </a:solidFill>
                        <a:ln w="57150">
                          <a:noFill/>
                        </a:ln>
                        <a:effectLst>
                          <a:outerShdw dist="25400" dir="4200030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45" o:spid="_x0000_s1026" o:spt="100" style="position:absolute;left:0pt;flip:y;margin-left:121.45pt;margin-top:-23.7pt;height:20.4pt;width:370.55pt;z-index:251653120;v-text-anchor:middle;mso-width-relative:page;mso-height-relative:page;" fillcolor="#ED7D31" filled="t" stroked="f" coordsize="4706252,259229" o:gfxdata="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WWCUEtYAAAAKAQAADwAAAAAAAAABACAAAAAi&#10;AAAAZHJzL2Rvd25yZXYueG1sUEsBAhQAFAAAAAgAh07iQLcPOWRiAwAAzQkAAA4AAAAAAAAAAQAg&#10;AAAAJQEAAGRycy9lMm9Eb2MueG1sUEsFBgAAAAAGAAYAWQEAAPkGAAAAAA==&#10;" path="m1770532,259229l4706252,259229,4706252,175455,2174549,175455,2074433,0,2072579,0,1770532,0,1072994,0,553294,0,0,0,142202,258866,415551,258866,1072994,258866,1770532,258866,1770532,259229xe">
                <v:path o:connectlocs="1770500,259227;4706166,259227;4706166,175454;2174509,175454;2074395,0;2072541,0;1770500,0;1072974,0;553284,0;0,0;142199,258864;415543,258864;1072974,258864;1770500,258864" o:connectangles="0,0,0,0,0,0,0,0,0,0,0,0,0,0"/>
                <v:fill on="t" focussize="0,0"/>
                <v:stroke on="f" weight="4.5pt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-1044575</wp:posOffset>
                </wp:positionH>
                <wp:positionV relativeFrom="paragraph">
                  <wp:posOffset>2600960</wp:posOffset>
                </wp:positionV>
                <wp:extent cx="2609850" cy="487680"/>
                <wp:effectExtent l="0" t="0" r="0" b="0"/>
                <wp:wrapNone/>
                <wp:docPr id="7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四川 绵阳 西南科技大学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621010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82.25pt;margin-top:204.8pt;height:38.4pt;width:205.5pt;z-index:251641856;mso-width-relative:page;mso-height-relative:page;" filled="f" stroked="f" coordsize="21600,21600" o:gfxdata="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iZo&#10;vNgAAAAMAQAADwAAAAAAAAABACAAAAAiAAAAZHJzL2Rvd25yZXYueG1sUEsBAhQAFAAAAAgAh07i&#10;QCSv28iwAQAAMg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四川 绵阳 西南科技大学</w:t>
                      </w: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621010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-955675</wp:posOffset>
                </wp:positionH>
                <wp:positionV relativeFrom="paragraph">
                  <wp:posOffset>5468620</wp:posOffset>
                </wp:positionV>
                <wp:extent cx="1899285" cy="1329690"/>
                <wp:effectExtent l="0" t="0" r="0" b="0"/>
                <wp:wrapNone/>
                <wp:docPr id="43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1329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val="en-US" w:eastAsia="zh-CN"/>
                              </w:rPr>
                              <w:t>英语等级证书：四级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val="en-US" w:eastAsia="zh-CN"/>
                              </w:rPr>
                              <w:t>计算机等级证书：二级、三级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kern w:val="24"/>
                              </w:rPr>
                              <w:t>普通话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val="en-US" w:eastAsia="zh-CN"/>
                              </w:rPr>
                              <w:t>等级证书：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eastAsia="zh-CN"/>
                              </w:rPr>
                              <w:t>二级甲等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eastAsia="zh-CN"/>
                              </w:rPr>
                              <w:t>SYB创业培训合格证书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val="en-US" w:eastAsia="zh-CN"/>
                              </w:rPr>
                              <w:t>机动车驾驶证C1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FF"/>
                                <w:kern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-75.25pt;margin-top:430.6pt;height:104.7pt;width:149.55pt;z-index:251678720;mso-width-relative:page;mso-height-relative:page;" filled="f" stroked="f" coordsize="21600,21600" o:gfxdata="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Q1z2WN0AAAANAQAADwAA&#10;AAAAAAABACAAAAAiAAAAZHJzL2Rvd25yZXYueG1sUEsBAhQAFAAAAAgAh07iQEdcTb2fAQAAGQMA&#10;AA4AAAAAAAAAAQAgAAAALA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val="en-US" w:eastAsia="zh-CN"/>
                        </w:rPr>
                        <w:t>英语等级证书：四级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val="en-US" w:eastAsia="zh-CN"/>
                        </w:rPr>
                        <w:t>计算机等级证书：二级、三级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kern w:val="24"/>
                        </w:rPr>
                        <w:t>普通话</w:t>
                      </w:r>
                      <w:r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val="en-US" w:eastAsia="zh-CN"/>
                        </w:rPr>
                        <w:t>等级证书：</w:t>
                      </w:r>
                      <w:r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eastAsia="zh-CN"/>
                        </w:rPr>
                        <w:t>二级甲等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eastAsia="zh-CN"/>
                        </w:rPr>
                        <w:t>SYB创业培训合格证书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val="en-US" w:eastAsia="zh-CN"/>
                        </w:rPr>
                        <w:t>机动车驾驶证C1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eastAsia" w:ascii="宋体" w:hAnsi="宋体" w:cs="宋体"/>
                          <w:b/>
                          <w:bCs/>
                          <w:color w:val="FFFFFF"/>
                          <w:kern w:val="2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-1008380</wp:posOffset>
                </wp:positionH>
                <wp:positionV relativeFrom="paragraph">
                  <wp:posOffset>3034665</wp:posOffset>
                </wp:positionV>
                <wp:extent cx="1771015" cy="481330"/>
                <wp:effectExtent l="0" t="0" r="0" b="0"/>
                <wp:wrapNone/>
                <wp:docPr id="1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481330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36"/>
                                <w:szCs w:val="36"/>
                              </w:rPr>
                              <w:t>基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本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36"/>
                                <w:szCs w:val="36"/>
                              </w:rPr>
                              <w:t>信息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79.4pt;margin-top:238.95pt;height:37.9pt;width:139.45pt;z-index:251650048;v-text-anchor:middle;mso-width-relative:page;mso-height-relative:page;" filled="f" stroked="f" coordsize="21600,21600" o:gfxdata="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UKqCA2gAAAAwBAAAPAAAAAAAAAAEAIAAA&#10;ACIAAABkcnMvZG93bnJldi54bWxQSwECFAAUAAAACACHTuJAsYXceJgBAAALAwAADgAAAAAAAAAB&#10;ACAAAAApAQAAZHJzL2Uyb0RvYy54bWxQSwUGAAAAAAYABgBZAQAAMwUAAAAA&#10;">
                <v:fill on="f" focussize="0,0"/>
                <v:stroke on="f" weight="4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楷体" w:hAnsi="楷体" w:eastAsia="楷体" w:cs="楷体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FFFFFF"/>
                          <w:spacing w:val="60"/>
                          <w:kern w:val="24"/>
                          <w:sz w:val="36"/>
                          <w:szCs w:val="36"/>
                        </w:rPr>
                        <w:t>基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FFFFFF"/>
                          <w:spacing w:val="60"/>
                          <w:kern w:val="24"/>
                          <w:sz w:val="36"/>
                          <w:szCs w:val="36"/>
                          <w:lang w:eastAsia="zh-CN"/>
                        </w:rPr>
                        <w:t>本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FFFFFF"/>
                          <w:spacing w:val="60"/>
                          <w:kern w:val="24"/>
                          <w:sz w:val="36"/>
                          <w:szCs w:val="36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-991870</wp:posOffset>
                </wp:positionH>
                <wp:positionV relativeFrom="paragraph">
                  <wp:posOffset>4954270</wp:posOffset>
                </wp:positionV>
                <wp:extent cx="1657985" cy="530225"/>
                <wp:effectExtent l="0" t="0" r="0" b="0"/>
                <wp:wrapNone/>
                <wp:docPr id="16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530225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36"/>
                                <w:szCs w:val="36"/>
                              </w:rPr>
                              <w:t>技能证书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-78.1pt;margin-top:390.1pt;height:41.75pt;width:130.55pt;z-index:251651072;v-text-anchor:middle;mso-width-relative:page;mso-height-relative:page;" filled="f" stroked="f" coordsize="21600,21600" o:gfxdata="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4BDJc2gAAAAwBAAAPAAAAAAAAAAEA&#10;IAAAACIAAABkcnMvZG93bnJldi54bWxQSwECFAAUAAAACACHTuJA74z5+JsBAAAMAwAADgAAAAAA&#10;AAABACAAAAApAQAAZHJzL2Uyb0RvYy54bWxQSwUGAAAAAAYABgBZAQAANgUAAAAA&#10;">
                <v:fill on="f" focussize="0,0"/>
                <v:stroke on="f" weight="4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楷体" w:hAnsi="楷体" w:eastAsia="楷体" w:cs="楷体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FFFFFF"/>
                          <w:spacing w:val="60"/>
                          <w:kern w:val="24"/>
                          <w:sz w:val="36"/>
                          <w:szCs w:val="36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4975225</wp:posOffset>
                </wp:positionV>
                <wp:extent cx="150495" cy="76200"/>
                <wp:effectExtent l="0" t="0" r="1905" b="0"/>
                <wp:wrapNone/>
                <wp:docPr id="13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7620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C00000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等腰三角形 11" o:spid="_x0000_s1026" o:spt="5" type="#_x0000_t5" style="position:absolute;left:0pt;margin-left:84.7pt;margin-top:391.75pt;height:6pt;width:11.85pt;z-index:251648000;v-text-anchor:middle;mso-width-relative:page;mso-height-relative:page;" fillcolor="#C00000" filled="t" stroked="f" coordsize="21600,21600" o:gfxdata="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fuadfbAAAACwEAAA8AAAAAAAAAAQAgAAAAIgAA&#10;AGRycy9kb3ducmV2LnhtbFBLAQIUABQAAAAIAIdO4kAxTK9RzAEAAF0DAAAOAAAAAAAAAAEAIAAA&#10;ACoBAABkcnMvZTJvRG9jLnhtbFBLBQYAAAAABgAGAFkBAABoBQAAAAA=&#10;" adj="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5053965</wp:posOffset>
                </wp:positionV>
                <wp:extent cx="2180590" cy="346710"/>
                <wp:effectExtent l="79375" t="0" r="26035" b="34290"/>
                <wp:wrapNone/>
                <wp:docPr id="10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57150">
                          <a:noFill/>
                        </a:ln>
                        <a:effectLst>
                          <a:outerShdw dist="38100" dir="9599988" sx="103999" sy="103999" algn="ctr" rotWithShape="0">
                            <a:srgbClr val="000000">
                              <a:alpha val="59999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-75.5pt;margin-top:397.95pt;height:27.3pt;width:171.7pt;z-index:251644928;v-text-anchor:middle;mso-width-relative:page;mso-height-relative:page;" fillcolor="#ED7D31" filled="t" stroked="f" coordsize="21600,21600" o:gfxdata="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1Qml9oAAAAMAQAADwAAAAAAAAABACAAAAAiAAAAZHJzL2Rvd25y&#10;ZXYueG1sUEsBAhQAFAAAAAgAh07iQOu1I7j8AQAA6AMAAA4AAAAAAAAAAQAgAAAAKQEAAGRycy9l&#10;Mm9Eb2MueG1sUEsFBgAAAAAGAAYAWQEAAJcFAAAAAA==&#10;">
                <v:fill on="t" focussize="0,0"/>
                <v:stroke on="f" weight="4.5pt"/>
                <v:imagedata o:title=""/>
                <o:lock v:ext="edit" aspectratio="f"/>
                <v:shadow on="t" type="perspective" color="#000000" opacity="39320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-959485</wp:posOffset>
                </wp:positionH>
                <wp:positionV relativeFrom="paragraph">
                  <wp:posOffset>4624070</wp:posOffset>
                </wp:positionV>
                <wp:extent cx="157480" cy="105410"/>
                <wp:effectExtent l="0" t="0" r="13970" b="889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05410"/>
                        </a:xfrm>
                        <a:custGeom>
                          <a:avLst/>
                          <a:gdLst>
                            <a:gd name="G0" fmla="+- 0 0 0"/>
                            <a:gd name="G1" fmla="+- 0 0 0"/>
                            <a:gd name="G2" fmla="+- 0 0 0"/>
                            <a:gd name="G3" fmla="+- 10800 0 0"/>
                            <a:gd name="G4" fmla="+- 0 0 0"/>
                            <a:gd name="T0" fmla="*/ 360 60000 1"/>
                            <a:gd name="T1" fmla="*/ 0 60000 1"/>
                            <a:gd name="T2" fmla="+- T0 0 T1"/>
                            <a:gd name="G5" fmla="+- G2 T2 0"/>
                            <a:gd name="G6" fmla="?: G2 G2 G5"/>
                            <a:gd name="G7" fmla="+- 0 0 G6"/>
                            <a:gd name="G8" fmla="+- 0 0 0"/>
                            <a:gd name="G9" fmla="+- 0 0 0"/>
                            <a:gd name="G10" fmla="+- 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0 0"/>
                            <a:gd name="G29" fmla="sin 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0"/>
                            <a:gd name="G36" fmla="sin G34 0"/>
                            <a:gd name="G37" fmla="pin 0 0 0"/>
                            <a:gd name="T3" fmla="*/ 180 60000 1"/>
                            <a:gd name="T4" fmla="*/ 0 60000 1"/>
                            <a:gd name="T5" fmla="+- T3 0 T4"/>
                            <a:gd name="G38" fmla="+- G37 T5 0"/>
                            <a:gd name="G39" fmla="?: G2 G37 G38"/>
                            <a:gd name="G40" fmla="cos 10800 G39"/>
                            <a:gd name="G41" fmla="sin 10800 G39"/>
                            <a:gd name="G42" fmla="cos 0 G39"/>
                            <a:gd name="G43" fmla="sin 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xL" fmla="*/ 3163 w 4974795"/>
                            <a:gd name="txT" fmla="*/ 3163 h 3320682"/>
                            <a:gd name="txR" fmla="*/ 18437 w 4974795"/>
                            <a:gd name="txB" fmla="*/ 18437 h 3320682"/>
                          </a:gdLst>
                          <a:ahLst/>
                          <a:cxnLst>
                            <a:cxn ang="0">
                              <a:pos x="G44" y="G45"/>
                            </a:cxn>
                            <a:cxn ang="0">
                              <a:pos x="G48" y="G49"/>
                            </a:cxn>
                            <a:cxn ang="0">
                              <a:pos x="G46" y="G47"/>
                            </a:cxn>
                            <a:cxn ang="0">
                              <a:pos x="G17" y="G18"/>
                            </a:cxn>
                            <a:cxn ang="0">
                              <a:pos x="G24" y="G25"/>
                            </a:cxn>
                            <a:cxn ang="0">
                              <a:pos x="G15" y="G16"/>
                            </a:cxn>
                          </a:cxnLst>
                          <a:rect l="txL" t="txT" r="txR" b="tx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5.55pt;margin-top:364.1pt;height:8.3pt;width:12.4pt;z-index:251637760;v-text-anchor:middle;mso-width-relative:page;mso-height-relative:page;" fillcolor="#FFFFFF" filled="t" stroked="f" coordsize="4974795,3320682" o:gfxdata="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BB6yF02gAAAA0BAAAPAAAAAAAAAAEAIAAAACIAAABkcnMvZG93bnJldi54bWxQ&#10;SwECFAAUAAAACACHTuJAkTbWn9oEAABUEAAADgAAAAAAAAABACAAAAApAQAAZHJzL2Uyb0RvYy54&#10;bWxQSwUGAAAAAAYABgBZAQAAdQgAAAAA&#10;" path="m1897867,1805825l2485737,2315734,3073607,1805825,4820061,3320682,151413,3320682xm0,159634l1788328,1710812,0,3261996xm4974795,156753l4974795,3264872,3183146,1710812xm35040,0l4936434,0,2485737,2125709xe">
                <v:path o:connectlocs="0,10800;16200,10800;10800,10800;24300,10800;16200,18900;8100,10800" o:connectangles="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-962660</wp:posOffset>
            </wp:positionH>
            <wp:positionV relativeFrom="paragraph">
              <wp:posOffset>4281805</wp:posOffset>
            </wp:positionV>
            <wp:extent cx="168275" cy="189230"/>
            <wp:effectExtent l="0" t="0" r="3175" b="1270"/>
            <wp:wrapNone/>
            <wp:docPr id="4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-1033780</wp:posOffset>
                </wp:positionH>
                <wp:positionV relativeFrom="paragraph">
                  <wp:posOffset>-482600</wp:posOffset>
                </wp:positionV>
                <wp:extent cx="2057400" cy="732155"/>
                <wp:effectExtent l="0" t="0" r="0" b="0"/>
                <wp:wrapNone/>
                <wp:docPr id="9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32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运行类岗位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81.4pt;margin-top:-38pt;height:57.65pt;width:162pt;z-index:251643904;mso-width-relative:page;mso-height-relative:page;" filled="f" stroked="f" coordsize="21600,21600" o:gfxdata="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RWsCk2wAAAAsBAAAPAAAAAAAAAAEA&#10;IAAAACIAAABkcnMvZG93bnJldi54bWxQSwECFAAUAAAACACHTuJA+qT+R5oBAAAWAwAADgAAAAAA&#10;AAABACAAAAAq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求职意向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  <w:lang w:val="en-US" w:eastAsia="zh-CN"/>
                        </w:rPr>
                        <w:t>运行类岗位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-734695</wp:posOffset>
            </wp:positionH>
            <wp:positionV relativeFrom="paragraph">
              <wp:posOffset>279400</wp:posOffset>
            </wp:positionV>
            <wp:extent cx="1387475" cy="1882775"/>
            <wp:effectExtent l="0" t="0" r="14605" b="6985"/>
            <wp:wrapNone/>
            <wp:docPr id="45" name="图片 45" descr="pho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phot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8340090</wp:posOffset>
                </wp:positionV>
                <wp:extent cx="227330" cy="259080"/>
                <wp:effectExtent l="40640" t="0" r="17780" b="26670"/>
                <wp:wrapNone/>
                <wp:docPr id="35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1"/>
                          </a:avLst>
                        </a:prstGeom>
                        <a:solidFill>
                          <a:srgbClr val="C00000"/>
                        </a:solidFill>
                        <a:ln w="57150">
                          <a:noFill/>
                        </a:ln>
                        <a:effectLst>
                          <a:outerShdw dist="38100" dir="9599988" sx="103999" sy="103999" algn="ctr" rotWithShape="0">
                            <a:srgbClr val="000000">
                              <a:alpha val="59999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平行四边形 30" o:spid="_x0000_s1026" o:spt="7" type="#_x0000_t7" style="position:absolute;left:0pt;margin-left:272.4pt;margin-top:656.7pt;height:20.4pt;width:17.9pt;z-index:251670528;v-text-anchor:middle;mso-width-relative:page;mso-height-relative:page;" fillcolor="#C00000" filled="t" stroked="f" coordsize="21600,21600" o:gfxdata="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U&#10;J1Hj2QAAAA0BAAAPAAAAAAAAAAEAIAAAACIAAABkcnMvZG93bnJldi54bWxQSwECFAAUAAAACACH&#10;TuJAZYS8TyMCAAAmBAAADgAAAAAAAAABACAAAAAoAQAAZHJzL2Uyb0RvYy54bWxQSwUGAAAAAAYA&#10;BgBZAQAAvQUAAAAA&#10;" adj="13498">
                <v:fill on="t" focussize="0,0"/>
                <v:stroke on="f" weight="4.5pt"/>
                <v:imagedata o:title=""/>
                <o:lock v:ext="edit" aspectratio="f"/>
                <v:shadow on="t" type="perspective" color="#000000" opacity="39320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8340090</wp:posOffset>
                </wp:positionV>
                <wp:extent cx="227330" cy="259080"/>
                <wp:effectExtent l="0" t="0" r="20320" b="26670"/>
                <wp:wrapNone/>
                <wp:docPr id="37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1"/>
                          </a:avLst>
                        </a:prstGeom>
                        <a:solidFill>
                          <a:srgbClr val="C00000"/>
                        </a:solidFill>
                        <a:ln w="57150">
                          <a:noFill/>
                        </a:ln>
                        <a:effectLst>
                          <a:outerShdw dist="25400" dir="4200030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平行四边形 32" o:spid="_x0000_s1026" o:spt="7" type="#_x0000_t7" style="position:absolute;left:0pt;margin-left:112.3pt;margin-top:656.7pt;height:20.4pt;width:17.9pt;z-index:251672576;v-text-anchor:middle;mso-width-relative:page;mso-height-relative:page;" fillcolor="#C00000" filled="t" stroked="f" coordsize="21600,21600" o:gfxdata="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RKOCXaAAAADQEAAA8AAAAAAAAAAQAgAAAAIgAAAGRycy9kb3ducmV2LnhtbFBLAQIUABQAAAAI&#10;AIdO4kADPCTZJAIAACYEAAAOAAAAAAAAAAEAIAAAACkBAABkcnMvZTJvRG9jLnhtbFBLBQYAAAAA&#10;BgAGAFkBAAC/BQAAAAA=&#10;" adj="13498">
                <v:fill on="t" focussize="0,0"/>
                <v:stroke on="f" weight="4.5pt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8293100</wp:posOffset>
                </wp:positionV>
                <wp:extent cx="2325370" cy="655320"/>
                <wp:effectExtent l="0" t="0" r="0" b="0"/>
                <wp:wrapNone/>
                <wp:docPr id="36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7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社团情况 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i/>
                                <w:i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Associations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24.65pt;margin-top:653pt;height:51.6pt;width:183.1pt;z-index:251671552;mso-width-relative:page;mso-height-relative:page;" filled="f" stroked="f" coordsize="21600,21600" o:gfxdata="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CMJ9I/ZAAAADQEAAA8AAAAAAAAAAQAg&#10;AAAAIgAAAGRycy9kb3ducmV2LnhtbFBLAQIUABQAAAAIAIdO4kCRPtIimwEAAAw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社团情况 </w:t>
                      </w:r>
                      <w:r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i/>
                          <w:iCs/>
                          <w:color w:val="FFFFFF"/>
                          <w:kern w:val="24"/>
                          <w:sz w:val="28"/>
                          <w:szCs w:val="28"/>
                        </w:rPr>
                        <w:t>Associations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8340090</wp:posOffset>
                </wp:positionV>
                <wp:extent cx="4705985" cy="259080"/>
                <wp:effectExtent l="14605" t="0" r="41910" b="26670"/>
                <wp:wrapNone/>
                <wp:docPr id="34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0500" y="259227"/>
                            </a:cxn>
                            <a:cxn ang="0">
                              <a:pos x="4706166" y="259227"/>
                            </a:cxn>
                            <a:cxn ang="0">
                              <a:pos x="4706166" y="175454"/>
                            </a:cxn>
                            <a:cxn ang="0">
                              <a:pos x="2174509" y="175454"/>
                            </a:cxn>
                            <a:cxn ang="0">
                              <a:pos x="2074395" y="0"/>
                            </a:cxn>
                            <a:cxn ang="0">
                              <a:pos x="2072541" y="0"/>
                            </a:cxn>
                            <a:cxn ang="0">
                              <a:pos x="1770500" y="0"/>
                            </a:cxn>
                            <a:cxn ang="0">
                              <a:pos x="1072974" y="0"/>
                            </a:cxn>
                            <a:cxn ang="0">
                              <a:pos x="553284" y="0"/>
                            </a:cxn>
                            <a:cxn ang="0">
                              <a:pos x="0" y="0"/>
                            </a:cxn>
                            <a:cxn ang="0">
                              <a:pos x="142199" y="258864"/>
                            </a:cxn>
                            <a:cxn ang="0">
                              <a:pos x="415543" y="258864"/>
                            </a:cxn>
                            <a:cxn ang="0">
                              <a:pos x="1072974" y="258864"/>
                            </a:cxn>
                            <a:cxn ang="0">
                              <a:pos x="1770500" y="258864"/>
                            </a:cxn>
                          </a:cxnLst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lnTo>
                                <a:pt x="1770532" y="2592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7D31"/>
                        </a:solidFill>
                        <a:ln w="57150">
                          <a:noFill/>
                        </a:ln>
                        <a:effectLst>
                          <a:outerShdw dist="25400" dir="4200030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9" o:spid="_x0000_s1026" o:spt="100" style="position:absolute;left:0pt;flip:y;margin-left:121.5pt;margin-top:656.7pt;height:20.4pt;width:370.55pt;z-index:251669504;v-text-anchor:middle;mso-width-relative:page;mso-height-relative:page;" fillcolor="#ED7D31" filled="t" stroked="f" coordsize="4706252,259229" o:gfxdata="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F8ciR9cAAAANAQAADwAAAAAAAAABACAAAAAi&#10;AAAAZHJzL2Rvd25yZXYueG1sUEsBAhQAFAAAAAgAh07iQMmfuuxhAwAAzQkAAA4AAAAAAAAAAQAg&#10;AAAAJgEAAGRycy9lMm9Eb2MueG1sUEsFBgAAAAAGAAYAWQEAAPkGAAAAAA==&#10;" path="m1770532,259229l4706252,259229,4706252,175455,2174549,175455,2074433,0,2072579,0,1770532,0,1072994,0,553294,0,0,0,142202,258866,415551,258866,1072994,258866,1770532,258866,1770532,259229xe">
                <v:path o:connectlocs="1770500,259227;4706166,259227;4706166,175454;2174509,175454;2074395,0;2072541,0;1770500,0;1072974,0;553284,0;0,0;142199,258864;415543,258864;1072974,258864;1770500,258864" o:connectangles="0,0,0,0,0,0,0,0,0,0,0,0,0,0"/>
                <v:fill on="t" focussize="0,0"/>
                <v:stroke on="f" weight="4.5pt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7024370</wp:posOffset>
                </wp:positionV>
                <wp:extent cx="227330" cy="259080"/>
                <wp:effectExtent l="0" t="0" r="20320" b="26670"/>
                <wp:wrapNone/>
                <wp:docPr id="33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1"/>
                          </a:avLst>
                        </a:prstGeom>
                        <a:solidFill>
                          <a:srgbClr val="C00000"/>
                        </a:solidFill>
                        <a:ln w="57150">
                          <a:noFill/>
                        </a:ln>
                        <a:effectLst>
                          <a:outerShdw dist="25400" dir="4200030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平行四边形 36" o:spid="_x0000_s1026" o:spt="7" type="#_x0000_t7" style="position:absolute;left:0pt;margin-left:112.3pt;margin-top:553.1pt;height:20.4pt;width:17.9pt;z-index:251668480;v-text-anchor:middle;mso-width-relative:page;mso-height-relative:page;" fillcolor="#C00000" filled="t" stroked="f" coordsize="21600,21600" o:gfxdata="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fdud/ZAAAADQEAAA8AAAAAAAAAAQAgAAAAIgAAAGRycy9kb3ducmV2LnhtbFBLAQIUABQAAAAI&#10;AIdO4kCu/Z/uJQIAACYEAAAOAAAAAAAAAAEAIAAAACgBAABkcnMvZTJvRG9jLnhtbFBLBQYAAAAA&#10;BgAGAFkBAAC/BQAAAAA=&#10;" adj="13498">
                <v:fill on="t" focussize="0,0"/>
                <v:stroke on="f" weight="4.5pt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7034530</wp:posOffset>
                </wp:positionV>
                <wp:extent cx="227330" cy="259080"/>
                <wp:effectExtent l="40640" t="0" r="17780" b="26670"/>
                <wp:wrapNone/>
                <wp:docPr id="31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1"/>
                          </a:avLst>
                        </a:prstGeom>
                        <a:solidFill>
                          <a:srgbClr val="C00000"/>
                        </a:solidFill>
                        <a:ln w="57150">
                          <a:noFill/>
                        </a:ln>
                        <a:effectLst>
                          <a:outerShdw dist="38100" dir="9599988" sx="103999" sy="103999" algn="ctr" rotWithShape="0">
                            <a:srgbClr val="000000">
                              <a:alpha val="59999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平行四边形 34" o:spid="_x0000_s1026" o:spt="7" type="#_x0000_t7" style="position:absolute;left:0pt;margin-left:272.4pt;margin-top:553.9pt;height:20.4pt;width:17.9pt;z-index:251666432;v-text-anchor:middle;mso-width-relative:page;mso-height-relative:page;" fillcolor="#C00000" filled="t" stroked="f" coordsize="21600,21600" o:gfxdata="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/xxvB2gAAAA0BAAAPAAAAAAAAAAEAIAAAACIAAABkcnMvZG93bnJldi54bWxQSwECFAAUAAAA&#10;CACHTuJAyEUHeCUCAAAmBAAADgAAAAAAAAABACAAAAApAQAAZHJzL2Uyb0RvYy54bWxQSwUGAAAA&#10;AAYABgBZAQAAwAUAAAAA&#10;" adj="13498">
                <v:fill on="t" focussize="0,0"/>
                <v:stroke on="f" weight="4.5pt"/>
                <v:imagedata o:title=""/>
                <o:lock v:ext="edit" aspectratio="f"/>
                <v:shadow on="t" type="perspective" color="#000000" opacity="39320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6998335</wp:posOffset>
                </wp:positionV>
                <wp:extent cx="1988820" cy="298450"/>
                <wp:effectExtent l="0" t="0" r="0" b="0"/>
                <wp:wrapNone/>
                <wp:docPr id="32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技能评价  </w:t>
                            </w:r>
                            <w:r>
                              <w:rPr>
                                <w:rFonts w:hint="eastAsia" w:ascii="Times New Roman" w:hAnsi="Times New Roman" w:eastAsia="楷体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i/>
                                <w:i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Skill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41" o:spid="_x0000_s1026" o:spt="202" type="#_x0000_t202" style="position:absolute;left:0pt;margin-left:124.75pt;margin-top:551.05pt;height:23.5pt;width:156.6pt;z-index:251667456;mso-width-relative:page;mso-height-relative:page;" filled="f" stroked="f" coordsize="21600,21600" o:gfxdata="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FbXAN2QAAAA0BAAAPAAAAAAAAAAEA&#10;IAAAACIAAABkcnMvZG93bnJldi54bWxQSwECFAAUAAAACACHTuJA1KBYUJwBAAAM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技能评价  </w:t>
                      </w:r>
                      <w:r>
                        <w:rPr>
                          <w:rFonts w:hint="eastAsia" w:ascii="Times New Roman" w:hAnsi="Times New Roman" w:eastAsia="楷体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i/>
                          <w:iCs/>
                          <w:color w:val="FFFFFF"/>
                          <w:kern w:val="24"/>
                          <w:sz w:val="28"/>
                          <w:szCs w:val="28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7026910</wp:posOffset>
                </wp:positionV>
                <wp:extent cx="4705985" cy="259080"/>
                <wp:effectExtent l="14605" t="0" r="41910" b="26670"/>
                <wp:wrapNone/>
                <wp:docPr id="30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0500" y="259227"/>
                            </a:cxn>
                            <a:cxn ang="0">
                              <a:pos x="4706166" y="259227"/>
                            </a:cxn>
                            <a:cxn ang="0">
                              <a:pos x="4706166" y="175454"/>
                            </a:cxn>
                            <a:cxn ang="0">
                              <a:pos x="2174509" y="175454"/>
                            </a:cxn>
                            <a:cxn ang="0">
                              <a:pos x="2074395" y="0"/>
                            </a:cxn>
                            <a:cxn ang="0">
                              <a:pos x="2072541" y="0"/>
                            </a:cxn>
                            <a:cxn ang="0">
                              <a:pos x="1770500" y="0"/>
                            </a:cxn>
                            <a:cxn ang="0">
                              <a:pos x="1072974" y="0"/>
                            </a:cxn>
                            <a:cxn ang="0">
                              <a:pos x="553284" y="0"/>
                            </a:cxn>
                            <a:cxn ang="0">
                              <a:pos x="0" y="0"/>
                            </a:cxn>
                            <a:cxn ang="0">
                              <a:pos x="142199" y="258864"/>
                            </a:cxn>
                            <a:cxn ang="0">
                              <a:pos x="415543" y="258864"/>
                            </a:cxn>
                            <a:cxn ang="0">
                              <a:pos x="1072974" y="258864"/>
                            </a:cxn>
                            <a:cxn ang="0">
                              <a:pos x="1770500" y="258864"/>
                            </a:cxn>
                          </a:cxnLst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lnTo>
                                <a:pt x="1770532" y="2592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7D31"/>
                        </a:solidFill>
                        <a:ln w="57150">
                          <a:noFill/>
                        </a:ln>
                        <a:effectLst>
                          <a:outerShdw dist="25400" dir="4200030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33" o:spid="_x0000_s1026" o:spt="100" style="position:absolute;left:0pt;flip:y;margin-left:121.5pt;margin-top:553.3pt;height:20.4pt;width:370.55pt;z-index:251665408;v-text-anchor:middle;mso-width-relative:page;mso-height-relative:page;" fillcolor="#ED7D31" filled="t" stroked="f" coordsize="4706252,259229" o:gfxdata="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F2gew/XAAAADQEAAA8AAAAAAAAAAQAgAAAA&#10;IgAAAGRycy9kb3ducmV2LnhtbFBLAQIUABQAAAAIAIdO4kDdn4c5YgMAAM0JAAAOAAAAAAAAAAEA&#10;IAAAACYBAABkcnMvZTJvRG9jLnhtbFBLBQYAAAAABgAGAFkBAAD6BgAAAAA=&#10;" path="m1770532,259229l4706252,259229,4706252,175455,2174549,175455,2074433,0,2072579,0,1770532,0,1072994,0,553294,0,0,0,142202,258866,415551,258866,1072994,258866,1770532,258866,1770532,259229xe">
                <v:path o:connectlocs="1770500,259227;4706166,259227;4706166,175454;2174509,175454;2074395,0;2072541,0;1770500,0;1072974,0;553284,0;0,0;142199,258864;415543,258864;1072974,258864;1770500,258864" o:connectangles="0,0,0,0,0,0,0,0,0,0,0,0,0,0"/>
                <v:fill on="t" focussize="0,0"/>
                <v:stroke on="f" weight="4.5pt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2999740</wp:posOffset>
                </wp:positionV>
                <wp:extent cx="145415" cy="113030"/>
                <wp:effectExtent l="0" t="0" r="6985" b="1270"/>
                <wp:wrapNone/>
                <wp:docPr id="12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130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C00000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等腰三角形 10" o:spid="_x0000_s1026" o:spt="5" type="#_x0000_t5" style="position:absolute;left:0pt;margin-left:84.75pt;margin-top:236.2pt;height:8.9pt;width:11.45pt;z-index:251646976;v-text-anchor:middle;mso-width-relative:page;mso-height-relative:page;" fillcolor="#C00000" filled="t" stroked="f" coordsize="21600,21600" o:gfxdata="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1q2JjaAAAACwEAAA8AAAAAAAAAAQAgAAAAIgAA&#10;AGRycy9kb3ducmV2LnhtbFBLAQIUABQAAAAIAIdO4kDuEibwzQEAAF4DAAAOAAAAAAAAAAEAIAAA&#10;ACkBAABkcnMvZTJvRG9jLnhtbFBLBQYAAAAABgAGAFkBAABoBQAAAAA=&#10;" adj="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-960120</wp:posOffset>
                </wp:positionH>
                <wp:positionV relativeFrom="paragraph">
                  <wp:posOffset>3670935</wp:posOffset>
                </wp:positionV>
                <wp:extent cx="162560" cy="153035"/>
                <wp:effectExtent l="0" t="0" r="8890" b="18415"/>
                <wp:wrapNone/>
                <wp:docPr id="6" name="自选图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53035"/>
                        </a:xfrm>
                        <a:custGeom>
                          <a:avLst/>
                          <a:gdLst>
                            <a:gd name="G0" fmla="+- 0 0 0"/>
                            <a:gd name="G1" fmla="+- 0 0 0"/>
                            <a:gd name="G2" fmla="+- 0 0 0"/>
                            <a:gd name="G3" fmla="+- 10800 0 0"/>
                            <a:gd name="G4" fmla="+- 0 0 0"/>
                            <a:gd name="T0" fmla="*/ 360 60000 1"/>
                            <a:gd name="T1" fmla="*/ 0 60000 1"/>
                            <a:gd name="T2" fmla="+- T0 0 T1"/>
                            <a:gd name="G5" fmla="+- G2 T2 0"/>
                            <a:gd name="G6" fmla="?: G2 G2 G5"/>
                            <a:gd name="G7" fmla="+- 0 0 G6"/>
                            <a:gd name="G8" fmla="+- 0 0 0"/>
                            <a:gd name="G9" fmla="+- 0 0 0"/>
                            <a:gd name="G10" fmla="+- 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0 0"/>
                            <a:gd name="G29" fmla="sin 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0"/>
                            <a:gd name="G36" fmla="sin G34 0"/>
                            <a:gd name="G37" fmla="pin 0 0 0"/>
                            <a:gd name="T3" fmla="*/ 180 60000 1"/>
                            <a:gd name="T4" fmla="*/ 0 60000 1"/>
                            <a:gd name="T5" fmla="+- T3 0 T4"/>
                            <a:gd name="G38" fmla="+- G37 T5 0"/>
                            <a:gd name="G39" fmla="?: G2 G37 G38"/>
                            <a:gd name="G40" fmla="cos 10800 G39"/>
                            <a:gd name="G41" fmla="sin 10800 G39"/>
                            <a:gd name="G42" fmla="cos 0 G39"/>
                            <a:gd name="G43" fmla="sin 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xL" fmla="*/ 3163 w 1993900"/>
                            <a:gd name="txT" fmla="*/ 3163 h 1873250"/>
                            <a:gd name="txR" fmla="*/ 18437 w 1993900"/>
                            <a:gd name="txB" fmla="*/ 18437 h 1873250"/>
                          </a:gdLst>
                          <a:ahLst/>
                          <a:cxnLst>
                            <a:cxn ang="0">
                              <a:pos x="15206" y="120048"/>
                            </a:cxn>
                            <a:cxn ang="0">
                              <a:pos x="105680" y="47029"/>
                            </a:cxn>
                            <a:cxn ang="0">
                              <a:pos x="94037" y="92630"/>
                            </a:cxn>
                            <a:cxn ang="0">
                              <a:pos x="89424" y="65077"/>
                            </a:cxn>
                            <a:cxn ang="0">
                              <a:pos x="84129" y="57462"/>
                            </a:cxn>
                            <a:cxn ang="0">
                              <a:pos x="87937" y="56626"/>
                            </a:cxn>
                            <a:cxn ang="0">
                              <a:pos x="91034" y="55171"/>
                            </a:cxn>
                            <a:cxn ang="0">
                              <a:pos x="93480" y="53190"/>
                            </a:cxn>
                            <a:cxn ang="0">
                              <a:pos x="95245" y="50620"/>
                            </a:cxn>
                            <a:cxn ang="0">
                              <a:pos x="96576" y="47029"/>
                            </a:cxn>
                            <a:cxn ang="0">
                              <a:pos x="46359" y="101113"/>
                            </a:cxn>
                            <a:cxn ang="0">
                              <a:pos x="54875" y="64582"/>
                            </a:cxn>
                            <a:cxn ang="0">
                              <a:pos x="46359" y="65480"/>
                            </a:cxn>
                            <a:cxn ang="0">
                              <a:pos x="49673" y="56967"/>
                            </a:cxn>
                            <a:cxn ang="0">
                              <a:pos x="52986" y="55697"/>
                            </a:cxn>
                            <a:cxn ang="0">
                              <a:pos x="55649" y="53902"/>
                            </a:cxn>
                            <a:cxn ang="0">
                              <a:pos x="57631" y="51549"/>
                            </a:cxn>
                            <a:cxn ang="0">
                              <a:pos x="59024" y="48639"/>
                            </a:cxn>
                            <a:cxn ang="0">
                              <a:pos x="17496" y="21751"/>
                            </a:cxn>
                            <a:cxn ang="0">
                              <a:pos x="14003" y="24133"/>
                            </a:cxn>
                            <a:cxn ang="0">
                              <a:pos x="12334" y="28062"/>
                            </a:cxn>
                            <a:cxn ang="0">
                              <a:pos x="12890" y="129176"/>
                            </a:cxn>
                            <a:cxn ang="0">
                              <a:pos x="15549" y="132424"/>
                            </a:cxn>
                            <a:cxn ang="0">
                              <a:pos x="19691" y="133693"/>
                            </a:cxn>
                            <a:cxn ang="0">
                              <a:pos x="139076" y="132765"/>
                            </a:cxn>
                            <a:cxn ang="0">
                              <a:pos x="142075" y="129825"/>
                            </a:cxn>
                            <a:cxn ang="0">
                              <a:pos x="142971" y="28805"/>
                            </a:cxn>
                            <a:cxn ang="0">
                              <a:pos x="141673" y="24690"/>
                            </a:cxn>
                            <a:cxn ang="0">
                              <a:pos x="138427" y="21998"/>
                            </a:cxn>
                            <a:cxn ang="0">
                              <a:pos x="125629" y="26423"/>
                            </a:cxn>
                            <a:cxn ang="0">
                              <a:pos x="27234" y="21410"/>
                            </a:cxn>
                            <a:cxn ang="0">
                              <a:pos x="108812" y="16800"/>
                            </a:cxn>
                            <a:cxn ang="0">
                              <a:pos x="135583" y="9065"/>
                            </a:cxn>
                            <a:cxn ang="0">
                              <a:pos x="141425" y="9962"/>
                            </a:cxn>
                            <a:cxn ang="0">
                              <a:pos x="146588" y="12438"/>
                            </a:cxn>
                            <a:cxn ang="0">
                              <a:pos x="150761" y="16274"/>
                            </a:cxn>
                            <a:cxn ang="0">
                              <a:pos x="153729" y="21132"/>
                            </a:cxn>
                            <a:cxn ang="0">
                              <a:pos x="155182" y="26825"/>
                            </a:cxn>
                            <a:cxn ang="0">
                              <a:pos x="155058" y="129300"/>
                            </a:cxn>
                            <a:cxn ang="0">
                              <a:pos x="153327" y="134838"/>
                            </a:cxn>
                            <a:cxn ang="0">
                              <a:pos x="150143" y="139541"/>
                            </a:cxn>
                            <a:cxn ang="0">
                              <a:pos x="145784" y="143161"/>
                            </a:cxn>
                            <a:cxn ang="0">
                              <a:pos x="140498" y="145388"/>
                            </a:cxn>
                            <a:cxn ang="0">
                              <a:pos x="19691" y="146038"/>
                            </a:cxn>
                            <a:cxn ang="0">
                              <a:pos x="13848" y="145141"/>
                            </a:cxn>
                            <a:cxn ang="0">
                              <a:pos x="8655" y="142635"/>
                            </a:cxn>
                            <a:cxn ang="0">
                              <a:pos x="4482" y="138829"/>
                            </a:cxn>
                            <a:cxn ang="0">
                              <a:pos x="1545" y="133971"/>
                            </a:cxn>
                            <a:cxn ang="0">
                              <a:pos x="92" y="128309"/>
                            </a:cxn>
                            <a:cxn ang="0">
                              <a:pos x="216" y="25804"/>
                            </a:cxn>
                            <a:cxn ang="0">
                              <a:pos x="1916" y="20265"/>
                            </a:cxn>
                            <a:cxn ang="0">
                              <a:pos x="5100" y="15532"/>
                            </a:cxn>
                            <a:cxn ang="0">
                              <a:pos x="9490" y="11912"/>
                            </a:cxn>
                            <a:cxn ang="0">
                              <a:pos x="14776" y="9684"/>
                            </a:cxn>
                            <a:cxn ang="0">
                              <a:pos x="29645" y="9065"/>
                            </a:cxn>
                          </a:cxnLst>
                          <a:rect l="txL" t="txT" r="txR" b="tx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自选图形 32" o:spid="_x0000_s1026" o:spt="100" style="position:absolute;left:0pt;margin-left:-75.6pt;margin-top:289.05pt;height:12.05pt;width:12.8pt;z-index:251640832;v-text-anchor:middle;mso-width-relative:page;mso-height-relative:page;" fillcolor="#FFFFFF" filled="t" stroked="f" coordsize="1993900,1873250" o:gfxdata="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2175510</wp:posOffset>
                </wp:positionV>
                <wp:extent cx="1399540" cy="685800"/>
                <wp:effectExtent l="0" t="0" r="0" b="0"/>
                <wp:wrapNone/>
                <wp:docPr id="8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rFonts w:hint="eastAsia" w:ascii="楷体" w:hAnsi="楷体" w:eastAsia="楷体" w:cs="Times New Roman"/>
                                <w:sz w:val="48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刘福乐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margin-left:-60.45pt;margin-top:171.3pt;height:54pt;width:110.2pt;z-index:251642880;mso-width-relative:page;mso-height-relative:page;" filled="f" stroked="f" coordsize="21600,21600" o:gfxdata="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KGbm19sAAAALAQAADwAAAAAAAAAB&#10;ACAAAAAiAAAAZHJzL2Rvd25yZXYueG1sUEsBAhQAFAAAAAgAh07iQPA6paebAQAAFwMAAA4AAAAA&#10;AAAAAQAgAAAAK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rFonts w:hint="eastAsia" w:ascii="楷体" w:hAnsi="楷体" w:eastAsia="楷体" w:cs="Times New Roman"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  <w:lang w:val="en-US" w:eastAsia="zh-CN"/>
                        </w:rPr>
                        <w:t>刘福乐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79375" t="0" r="26035" b="342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57150">
                          <a:noFill/>
                        </a:ln>
                        <a:effectLst>
                          <a:outerShdw dist="38100" dir="9599988" sx="103999" sy="103999" algn="ctr" rotWithShape="0">
                            <a:srgbClr val="000000">
                              <a:alpha val="59999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45.35pt;height:27.3pt;width:171.7pt;z-index:251635712;v-text-anchor:middle;mso-width-relative:page;mso-height-relative:page;" fillcolor="#ED7D31" filled="t" stroked="f" coordsize="21600,21600" o:gfxdata="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r6A2NsAAAAMAQAADwAAAAAAAAABACAAAAAiAAAA&#10;ZHJzL2Rvd25yZXYueG1sUEsBAhQAFAAAAAgAh07iQOI4pLEEAgAA8gMAAA4AAAAAAAAAAQAgAAAA&#10;KgEAAGRycy9lMm9Eb2MueG1sUEsFBgAAAAAGAAYAWQEAAKAFAAAAAA==&#10;">
                <v:fill on="t" focussize="0,0"/>
                <v:stroke on="f" weight="4.5pt"/>
                <v:imagedata o:title=""/>
                <o:lock v:ext="edit" aspectratio="f"/>
                <v:shadow on="t" type="perspective" color="#000000" opacity="39320f" offset="-2.81905511811024pt,1.02606299212598pt" origin="0f,0f" matrix="68157f,0f,0f,68157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cs="Times New Roma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068A4"/>
    <w:multiLevelType w:val="multilevel"/>
    <w:tmpl w:val="419068A4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 w:cs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 w:cs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 w:cs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 w:cs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 w:cs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 w:cs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 w:cs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 w:cs="Arial"/>
      </w:rPr>
    </w:lvl>
  </w:abstractNum>
  <w:abstractNum w:abstractNumId="1">
    <w:nsid w:val="444F5CE2"/>
    <w:multiLevelType w:val="multilevel"/>
    <w:tmpl w:val="444F5CE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 w:cs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 w:cs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 w:cs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 w:cs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 w:cs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 w:cs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 w:cs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 w:cs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A493F"/>
    <w:rsid w:val="00127990"/>
    <w:rsid w:val="0033650F"/>
    <w:rsid w:val="0035164B"/>
    <w:rsid w:val="003D6AAF"/>
    <w:rsid w:val="00465DD1"/>
    <w:rsid w:val="004758B8"/>
    <w:rsid w:val="004E3F97"/>
    <w:rsid w:val="00551A4E"/>
    <w:rsid w:val="005C370B"/>
    <w:rsid w:val="006B45F2"/>
    <w:rsid w:val="007669CA"/>
    <w:rsid w:val="00843008"/>
    <w:rsid w:val="00857D14"/>
    <w:rsid w:val="008723E1"/>
    <w:rsid w:val="008B11F0"/>
    <w:rsid w:val="008E1C09"/>
    <w:rsid w:val="009040A8"/>
    <w:rsid w:val="00991A96"/>
    <w:rsid w:val="009C45B6"/>
    <w:rsid w:val="00A44764"/>
    <w:rsid w:val="00AD12DC"/>
    <w:rsid w:val="00BE0263"/>
    <w:rsid w:val="00CE198C"/>
    <w:rsid w:val="00CF7E71"/>
    <w:rsid w:val="00D639B1"/>
    <w:rsid w:val="00E16B78"/>
    <w:rsid w:val="00F655A5"/>
    <w:rsid w:val="024622E8"/>
    <w:rsid w:val="0BCC10FE"/>
    <w:rsid w:val="0D577D8C"/>
    <w:rsid w:val="105F1F5B"/>
    <w:rsid w:val="13B409BF"/>
    <w:rsid w:val="15C20F79"/>
    <w:rsid w:val="1A441FD9"/>
    <w:rsid w:val="1A465FAE"/>
    <w:rsid w:val="1B7C53BE"/>
    <w:rsid w:val="1C2167F9"/>
    <w:rsid w:val="1EA7183F"/>
    <w:rsid w:val="21AF15B8"/>
    <w:rsid w:val="2575025E"/>
    <w:rsid w:val="29523635"/>
    <w:rsid w:val="2B3B0C40"/>
    <w:rsid w:val="2BF80C23"/>
    <w:rsid w:val="2D705A36"/>
    <w:rsid w:val="2F712A5F"/>
    <w:rsid w:val="35532F34"/>
    <w:rsid w:val="375A493F"/>
    <w:rsid w:val="3C6B01F4"/>
    <w:rsid w:val="41E37269"/>
    <w:rsid w:val="453176D8"/>
    <w:rsid w:val="496A69B0"/>
    <w:rsid w:val="4CC64C3C"/>
    <w:rsid w:val="4F934AC5"/>
    <w:rsid w:val="502563E3"/>
    <w:rsid w:val="508F4C01"/>
    <w:rsid w:val="52825C09"/>
    <w:rsid w:val="54997C25"/>
    <w:rsid w:val="55250B4C"/>
    <w:rsid w:val="580D39EA"/>
    <w:rsid w:val="5E2F1E68"/>
    <w:rsid w:val="5F43221C"/>
    <w:rsid w:val="5FE9622D"/>
    <w:rsid w:val="607E4491"/>
    <w:rsid w:val="617B64EB"/>
    <w:rsid w:val="61A4509C"/>
    <w:rsid w:val="637F75DC"/>
    <w:rsid w:val="68393E7E"/>
    <w:rsid w:val="6BBC4358"/>
    <w:rsid w:val="6C4446AF"/>
    <w:rsid w:val="73203BF4"/>
    <w:rsid w:val="74EA335E"/>
    <w:rsid w:val="757E3496"/>
    <w:rsid w:val="75DD12B1"/>
    <w:rsid w:val="769C1517"/>
    <w:rsid w:val="771A013C"/>
    <w:rsid w:val="79DC3D40"/>
    <w:rsid w:val="7C38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6">
    <w:name w:val="Hyperlink"/>
    <w:basedOn w:val="5"/>
    <w:qFormat/>
    <w:uiPriority w:val="99"/>
    <w:rPr>
      <w:color w:val="0000FF"/>
      <w:u w:val="single"/>
    </w:rPr>
  </w:style>
  <w:style w:type="table" w:styleId="8">
    <w:name w:val="Table Grid"/>
    <w:basedOn w:val="7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列出段落1"/>
    <w:basedOn w:val="1"/>
    <w:qFormat/>
    <w:uiPriority w:val="99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Header Char"/>
    <w:basedOn w:val="5"/>
    <w:link w:val="3"/>
    <w:qFormat/>
    <w:locked/>
    <w:uiPriority w:val="99"/>
    <w:rPr>
      <w:kern w:val="2"/>
      <w:sz w:val="18"/>
      <w:szCs w:val="18"/>
    </w:rPr>
  </w:style>
  <w:style w:type="character" w:customStyle="1" w:styleId="11">
    <w:name w:val="Footer Char"/>
    <w:basedOn w:val="5"/>
    <w:link w:val="2"/>
    <w:qFormat/>
    <w:locked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Microsoft</Company>
  <Pages>1</Pages>
  <Words>31</Words>
  <Characters>74</Characters>
  <Lines>0</Lines>
  <Paragraphs>0</Paragraphs>
  <ScaleCrop>false</ScaleCrop>
  <LinksUpToDate>false</LinksUpToDate>
  <CharactersWithSpaces>74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2017-05-11T15:00:00Z</dcterms:created>
  <dc:creator>Administrator</dc:creator>
  <cp:lastModifiedBy>IFULEU</cp:lastModifiedBy>
  <dcterms:modified xsi:type="dcterms:W3CDTF">2018-03-16T05:34:25Z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